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6F" w:rsidRDefault="00B0556F" w:rsidP="00D07B34">
      <w:pPr>
        <w:spacing w:after="0" w:line="360" w:lineRule="auto"/>
        <w:ind w:hanging="720"/>
      </w:pPr>
      <w:r>
        <w:rPr>
          <w:noProof/>
        </w:rPr>
        <w:drawing>
          <wp:inline distT="0" distB="0" distL="0" distR="0">
            <wp:extent cx="5947410" cy="1500505"/>
            <wp:effectExtent l="0" t="0" r="53340" b="4445"/>
            <wp:docPr id="146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0E24AC" w:rsidRPr="002D5D1D" w:rsidTr="00B0556F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bookmarkStart w:id="0" w:name="_Hlk520115039"/>
          <w:bookmarkStart w:id="1" w:name="_Hlk520115336"/>
          <w:p w:rsidR="000E24AC" w:rsidRPr="002D5D1D" w:rsidRDefault="00075B13" w:rsidP="00D07B34">
            <w:pPr>
              <w:pStyle w:val="Icons"/>
              <w:spacing w:after="0"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367287D6" wp14:editId="62D1DFF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DC3FC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Ehoh1CeDgAAvmUAAA4AAAAAAAAAAAAAAAAALgIAAGRycy9lMm9Eb2MueG1s&#10;UEsBAi0AFAAGAAgAAAAhABhq7IfZAAAAAwEAAA8AAAAAAAAAAAAAAAAA+BAAAGRycy9kb3ducmV2&#10;LnhtbFBLBQYAAAAABAAEAPMAAAD+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2D5D1D" w:rsidRDefault="00EE6FD9" w:rsidP="00E87CEA">
            <w:pPr>
              <w:pStyle w:val="Heading1"/>
              <w:spacing w:after="0" w:line="360" w:lineRule="auto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alias w:val="Objective:"/>
                <w:tag w:val="Objective:"/>
                <w:id w:val="-376709012"/>
                <w:placeholder>
                  <w:docPart w:val="4F6D5CE42F8A4C7C96C586F73D80A0F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2D5D1D">
                  <w:rPr>
                    <w:rFonts w:ascii="Cambria" w:hAnsi="Cambria"/>
                  </w:rPr>
                  <w:t>Objective</w:t>
                </w:r>
              </w:sdtContent>
            </w:sdt>
          </w:p>
        </w:tc>
      </w:tr>
    </w:tbl>
    <w:bookmarkEnd w:id="0"/>
    <w:p w:rsidR="00131874" w:rsidRPr="00315B6E" w:rsidRDefault="00165146" w:rsidP="00315B6E">
      <w:pPr>
        <w:spacing w:before="20" w:after="0" w:line="360" w:lineRule="auto"/>
        <w:rPr>
          <w:rFonts w:ascii="Cambria" w:hAnsi="Cambria"/>
          <w:color w:val="000000" w:themeColor="text1"/>
        </w:rPr>
      </w:pPr>
      <w:r w:rsidRPr="002D5D1D">
        <w:rPr>
          <w:rFonts w:ascii="Cambria" w:hAnsi="Cambria"/>
          <w:color w:val="000000" w:themeColor="text1"/>
        </w:rPr>
        <w:t xml:space="preserve">To utilize my skills, knowledge &amp; </w:t>
      </w:r>
      <w:r w:rsidR="008836EC">
        <w:rPr>
          <w:rFonts w:ascii="Cambria" w:hAnsi="Cambria"/>
          <w:color w:val="000000" w:themeColor="text1"/>
        </w:rPr>
        <w:t xml:space="preserve">my </w:t>
      </w:r>
      <w:proofErr w:type="spellStart"/>
      <w:r w:rsidR="008836EC">
        <w:rPr>
          <w:rFonts w:ascii="Cambria" w:hAnsi="Cambria"/>
          <w:color w:val="000000" w:themeColor="text1"/>
        </w:rPr>
        <w:t>abilites</w:t>
      </w:r>
      <w:proofErr w:type="spellEnd"/>
      <w:r w:rsidR="002F5867">
        <w:rPr>
          <w:rFonts w:ascii="Cambria" w:hAnsi="Cambria"/>
          <w:color w:val="000000" w:themeColor="text1"/>
        </w:rPr>
        <w:t xml:space="preserve"> in the field of C</w:t>
      </w:r>
      <w:r w:rsidRPr="002D5D1D">
        <w:rPr>
          <w:rFonts w:ascii="Cambria" w:hAnsi="Cambria"/>
          <w:color w:val="000000" w:themeColor="text1"/>
        </w:rPr>
        <w:t xml:space="preserve">omputer </w:t>
      </w:r>
      <w:r w:rsidR="002F5867">
        <w:rPr>
          <w:rFonts w:ascii="Cambria" w:hAnsi="Cambria"/>
          <w:color w:val="000000" w:themeColor="text1"/>
        </w:rPr>
        <w:t>and I</w:t>
      </w:r>
      <w:r w:rsidR="008836EC">
        <w:rPr>
          <w:rFonts w:ascii="Cambria" w:hAnsi="Cambria"/>
          <w:color w:val="000000" w:themeColor="text1"/>
        </w:rPr>
        <w:t xml:space="preserve">nformation </w:t>
      </w:r>
      <w:r w:rsidR="002F5867">
        <w:rPr>
          <w:rFonts w:ascii="Cambria" w:hAnsi="Cambria"/>
          <w:color w:val="000000" w:themeColor="text1"/>
        </w:rPr>
        <w:t>T</w:t>
      </w:r>
      <w:r w:rsidR="008836EC">
        <w:rPr>
          <w:rFonts w:ascii="Cambria" w:hAnsi="Cambria"/>
          <w:color w:val="000000" w:themeColor="text1"/>
        </w:rPr>
        <w:t>echnol</w:t>
      </w:r>
      <w:r w:rsidR="002F5867">
        <w:rPr>
          <w:rFonts w:ascii="Cambria" w:hAnsi="Cambria"/>
          <w:color w:val="000000" w:themeColor="text1"/>
        </w:rPr>
        <w:t>ogy I</w:t>
      </w:r>
      <w:r w:rsidR="008836EC">
        <w:rPr>
          <w:rFonts w:ascii="Cambria" w:hAnsi="Cambria"/>
          <w:color w:val="000000" w:themeColor="text1"/>
        </w:rPr>
        <w:t xml:space="preserve">ndustry </w:t>
      </w:r>
      <w:r w:rsidRPr="002D5D1D">
        <w:rPr>
          <w:rFonts w:ascii="Cambria" w:hAnsi="Cambria"/>
          <w:color w:val="000000" w:themeColor="text1"/>
        </w:rPr>
        <w:t xml:space="preserve">to increase the net worth of the organization I work for. </w:t>
      </w:r>
    </w:p>
    <w:tbl>
      <w:tblPr>
        <w:tblStyle w:val="TableGrid"/>
        <w:tblW w:w="558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06"/>
        <w:gridCol w:w="810"/>
        <w:gridCol w:w="1431"/>
        <w:gridCol w:w="2363"/>
        <w:gridCol w:w="1890"/>
        <w:gridCol w:w="2069"/>
      </w:tblGrid>
      <w:tr w:rsidR="00A77B4D" w:rsidRPr="002D5D1D" w:rsidTr="00315B6E">
        <w:tc>
          <w:tcPr>
            <w:tcW w:w="706" w:type="dxa"/>
            <w:tcMar>
              <w:right w:w="216" w:type="dxa"/>
            </w:tcMar>
            <w:vAlign w:val="bottom"/>
          </w:tcPr>
          <w:p w:rsidR="00A77B4D" w:rsidRPr="002D5D1D" w:rsidRDefault="00075B13" w:rsidP="00D07B34">
            <w:pPr>
              <w:pStyle w:val="Icons"/>
              <w:spacing w:after="0"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32B0877E" wp14:editId="394AAAB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28C5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l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TX9hZTcr1Yiq2w&#10;Xqpbts8ZOMF3UJ9tkn++rY6C4f/wYvrt0+51l6+m//Ao1vL1Xnq+a/5/5V7627fj493bI26oh4Ye&#10;cdn+0/P2h81lU/4e77G/21WHp8PL/e703X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DOwClbxGAAAM48AAA4AAAAAAAAAAAAA&#10;AAAALgIAAGRycy9lMm9Eb2MueG1sUEsBAi0AFAAGAAgAAAAhABhq7IfZAAAAAwEAAA8AAAAAAAAA&#10;AAAAAAAASxsAAGRycy9kb3ducmV2LnhtbFBLBQYAAAAABAAEAPMAAABR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63" w:type="dxa"/>
            <w:gridSpan w:val="5"/>
          </w:tcPr>
          <w:p w:rsidR="00A77B4D" w:rsidRPr="002D5D1D" w:rsidRDefault="00EE6FD9" w:rsidP="00D07B34">
            <w:pPr>
              <w:pStyle w:val="Heading1"/>
              <w:spacing w:after="0" w:line="360" w:lineRule="auto"/>
              <w:outlineLvl w:val="0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alias w:val="Education:"/>
                <w:tag w:val="Education:"/>
                <w:id w:val="1586649636"/>
                <w:placeholder>
                  <w:docPart w:val="B789218995B745C7BC8E70A62DD24B4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2D5D1D">
                  <w:rPr>
                    <w:rFonts w:ascii="Cambria" w:hAnsi="Cambria"/>
                  </w:rPr>
                  <w:t>Education</w:t>
                </w:r>
              </w:sdtContent>
            </w:sdt>
          </w:p>
        </w:tc>
      </w:tr>
      <w:tr w:rsidR="001049AA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</w:trPr>
        <w:tc>
          <w:tcPr>
            <w:tcW w:w="2241" w:type="dxa"/>
            <w:gridSpan w:val="2"/>
          </w:tcPr>
          <w:p w:rsidR="001049AA" w:rsidRPr="002D5D1D" w:rsidRDefault="001049AA" w:rsidP="00D07B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Course</w:t>
            </w:r>
          </w:p>
        </w:tc>
        <w:tc>
          <w:tcPr>
            <w:tcW w:w="2363" w:type="dxa"/>
          </w:tcPr>
          <w:p w:rsidR="001049AA" w:rsidRPr="002D5D1D" w:rsidRDefault="001049AA" w:rsidP="00D07B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Institute</w:t>
            </w:r>
          </w:p>
        </w:tc>
        <w:tc>
          <w:tcPr>
            <w:tcW w:w="1890" w:type="dxa"/>
          </w:tcPr>
          <w:p w:rsidR="001049AA" w:rsidRPr="002D5D1D" w:rsidRDefault="001049AA" w:rsidP="00D07B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2069" w:type="dxa"/>
          </w:tcPr>
          <w:p w:rsidR="001049AA" w:rsidRPr="002D5D1D" w:rsidRDefault="00315B6E" w:rsidP="00315B6E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</w:t>
            </w:r>
            <w:r w:rsidR="00D17B71">
              <w:rPr>
                <w:rFonts w:ascii="Cambria" w:hAnsi="Cambria"/>
                <w:b/>
              </w:rPr>
              <w:t>/CGPA</w:t>
            </w:r>
          </w:p>
        </w:tc>
      </w:tr>
      <w:tr w:rsidR="00D17B71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  <w:trHeight w:val="323"/>
        </w:trPr>
        <w:tc>
          <w:tcPr>
            <w:tcW w:w="2241" w:type="dxa"/>
            <w:gridSpan w:val="2"/>
          </w:tcPr>
          <w:p w:rsidR="00D17B71" w:rsidRPr="002D5D1D" w:rsidRDefault="00D17B71" w:rsidP="00F64857">
            <w:pPr>
              <w:spacing w:beforeLines="30" w:before="72" w:afterLines="30" w:after="72" w:line="360" w:lineRule="auto"/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</w:t>
            </w:r>
            <w:r w:rsidR="00BE1622">
              <w:rPr>
                <w:rFonts w:ascii="Cambria" w:hAnsi="Cambria"/>
                <w:szCs w:val="20"/>
              </w:rPr>
              <w:t xml:space="preserve">achelor of </w:t>
            </w:r>
            <w:r>
              <w:rPr>
                <w:rFonts w:ascii="Cambria" w:hAnsi="Cambria"/>
                <w:szCs w:val="20"/>
              </w:rPr>
              <w:t>S</w:t>
            </w:r>
            <w:r w:rsidR="00BE1622">
              <w:rPr>
                <w:rFonts w:ascii="Cambria" w:hAnsi="Cambria"/>
                <w:szCs w:val="20"/>
              </w:rPr>
              <w:t xml:space="preserve">cience </w:t>
            </w:r>
            <w:r>
              <w:rPr>
                <w:rFonts w:ascii="Cambria" w:hAnsi="Cambria"/>
                <w:szCs w:val="20"/>
              </w:rPr>
              <w:t>- Computer Science</w:t>
            </w:r>
          </w:p>
        </w:tc>
        <w:tc>
          <w:tcPr>
            <w:tcW w:w="2363" w:type="dxa"/>
          </w:tcPr>
          <w:p w:rsidR="00D17B71" w:rsidRDefault="00D17B71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VIVA College</w:t>
            </w:r>
          </w:p>
        </w:tc>
        <w:tc>
          <w:tcPr>
            <w:tcW w:w="1890" w:type="dxa"/>
          </w:tcPr>
          <w:p w:rsidR="00D17B71" w:rsidRDefault="00D17B71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2019</w:t>
            </w:r>
          </w:p>
        </w:tc>
        <w:tc>
          <w:tcPr>
            <w:tcW w:w="2069" w:type="dxa"/>
          </w:tcPr>
          <w:p w:rsidR="00D17B71" w:rsidRDefault="00E53A5C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CGPA - </w:t>
            </w:r>
            <w:r w:rsidR="00D17B71">
              <w:rPr>
                <w:rFonts w:ascii="Cambria" w:hAnsi="Cambria"/>
              </w:rPr>
              <w:t>7.50</w:t>
            </w:r>
          </w:p>
        </w:tc>
      </w:tr>
      <w:tr w:rsidR="00F64857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  <w:trHeight w:val="323"/>
        </w:trPr>
        <w:tc>
          <w:tcPr>
            <w:tcW w:w="2241" w:type="dxa"/>
            <w:gridSpan w:val="2"/>
          </w:tcPr>
          <w:p w:rsidR="00F64857" w:rsidRPr="002D5D1D" w:rsidRDefault="00F64857" w:rsidP="00F64857">
            <w:pPr>
              <w:spacing w:beforeLines="30" w:before="72" w:afterLines="30" w:after="72" w:line="360" w:lineRule="auto"/>
              <w:jc w:val="center"/>
              <w:rPr>
                <w:rFonts w:ascii="Cambria" w:hAnsi="Cambria"/>
                <w:szCs w:val="20"/>
              </w:rPr>
            </w:pPr>
            <w:r w:rsidRPr="002D5D1D">
              <w:rPr>
                <w:rFonts w:ascii="Cambria" w:hAnsi="Cambria"/>
                <w:szCs w:val="20"/>
              </w:rPr>
              <w:t xml:space="preserve">HSC </w:t>
            </w:r>
          </w:p>
        </w:tc>
        <w:tc>
          <w:tcPr>
            <w:tcW w:w="2363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VIVA College</w:t>
            </w:r>
          </w:p>
        </w:tc>
        <w:tc>
          <w:tcPr>
            <w:tcW w:w="1890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2016</w:t>
            </w:r>
          </w:p>
        </w:tc>
        <w:tc>
          <w:tcPr>
            <w:tcW w:w="2069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64.46%</w:t>
            </w:r>
          </w:p>
        </w:tc>
      </w:tr>
      <w:tr w:rsidR="00F64857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  <w:trHeight w:val="323"/>
        </w:trPr>
        <w:tc>
          <w:tcPr>
            <w:tcW w:w="2241" w:type="dxa"/>
            <w:gridSpan w:val="2"/>
          </w:tcPr>
          <w:p w:rsidR="00F64857" w:rsidRPr="002D5D1D" w:rsidRDefault="00F64857" w:rsidP="00F64857">
            <w:pPr>
              <w:spacing w:beforeLines="30" w:before="72" w:afterLines="30" w:after="72" w:line="360" w:lineRule="auto"/>
              <w:jc w:val="center"/>
              <w:rPr>
                <w:rFonts w:ascii="Cambria" w:hAnsi="Cambria"/>
                <w:szCs w:val="20"/>
              </w:rPr>
            </w:pPr>
            <w:r w:rsidRPr="002D5D1D">
              <w:rPr>
                <w:rFonts w:ascii="Cambria" w:hAnsi="Cambria"/>
                <w:szCs w:val="20"/>
              </w:rPr>
              <w:t>SSC</w:t>
            </w:r>
          </w:p>
        </w:tc>
        <w:tc>
          <w:tcPr>
            <w:tcW w:w="2363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Kanchan High School</w:t>
            </w:r>
          </w:p>
        </w:tc>
        <w:tc>
          <w:tcPr>
            <w:tcW w:w="1890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2014</w:t>
            </w:r>
          </w:p>
        </w:tc>
        <w:tc>
          <w:tcPr>
            <w:tcW w:w="2069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74.80%</w:t>
            </w:r>
          </w:p>
        </w:tc>
      </w:tr>
      <w:tr w:rsidR="00F64857" w:rsidRPr="002D5D1D" w:rsidTr="00315B6E">
        <w:tc>
          <w:tcPr>
            <w:tcW w:w="706" w:type="dxa"/>
            <w:tcMar>
              <w:right w:w="216" w:type="dxa"/>
            </w:tcMar>
            <w:vAlign w:val="bottom"/>
          </w:tcPr>
          <w:p w:rsidR="00F64857" w:rsidRPr="002D5D1D" w:rsidRDefault="00F64857" w:rsidP="00F64857">
            <w:pPr>
              <w:pStyle w:val="Icons"/>
              <w:spacing w:after="0"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66698B53" wp14:editId="7A12E49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8FA5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AFnkRiuhEAAAVkAAAOAAAAAAAAAAAAAAAAAC4CAABkcnMvZTJvRG9jLnhtbFBL&#10;AQItABQABgAIAAAAIQAYauyH2QAAAAMBAAAPAAAAAAAAAAAAAAAAABQUAABkcnMvZG93bnJldi54&#10;bWxQSwUGAAAAAAQABADzAAAAG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63" w:type="dxa"/>
            <w:gridSpan w:val="5"/>
          </w:tcPr>
          <w:p w:rsidR="00F64857" w:rsidRPr="002D5D1D" w:rsidRDefault="00F64857" w:rsidP="00F64857">
            <w:pPr>
              <w:pStyle w:val="Heading1"/>
              <w:spacing w:after="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 xml:space="preserve">work </w:t>
            </w:r>
            <w:sdt>
              <w:sdtPr>
                <w:rPr>
                  <w:rFonts w:ascii="Cambria" w:hAnsi="Cambria"/>
                </w:rPr>
                <w:alias w:val="Education:"/>
                <w:tag w:val="Education:"/>
                <w:id w:val="-2131392780"/>
                <w:placeholder>
                  <w:docPart w:val="A7E6858204964B77A550443A2C8C7E8F"/>
                </w:placeholder>
                <w:temporary/>
                <w:showingPlcHdr/>
                <w15:appearance w15:val="hidden"/>
              </w:sdtPr>
              <w:sdtEndPr/>
              <w:sdtContent>
                <w:r w:rsidRPr="002D5D1D">
                  <w:rPr>
                    <w:rFonts w:ascii="Cambria" w:hAnsi="Cambria"/>
                  </w:rPr>
                  <w:t>Experience</w:t>
                </w:r>
              </w:sdtContent>
            </w:sdt>
          </w:p>
        </w:tc>
      </w:tr>
      <w:tr w:rsidR="00F64857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</w:trPr>
        <w:tc>
          <w:tcPr>
            <w:tcW w:w="810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Sr. No</w:t>
            </w:r>
          </w:p>
        </w:tc>
        <w:tc>
          <w:tcPr>
            <w:tcW w:w="1431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Designation</w:t>
            </w:r>
          </w:p>
        </w:tc>
        <w:tc>
          <w:tcPr>
            <w:tcW w:w="2363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Organization</w:t>
            </w:r>
          </w:p>
        </w:tc>
        <w:tc>
          <w:tcPr>
            <w:tcW w:w="1890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Worked on</w:t>
            </w:r>
          </w:p>
        </w:tc>
        <w:tc>
          <w:tcPr>
            <w:tcW w:w="2069" w:type="dxa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Duration</w:t>
            </w:r>
          </w:p>
        </w:tc>
      </w:tr>
      <w:tr w:rsidR="00F64857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</w:trPr>
        <w:tc>
          <w:tcPr>
            <w:tcW w:w="810" w:type="dxa"/>
            <w:vAlign w:val="center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431" w:type="dxa"/>
            <w:vAlign w:val="center"/>
          </w:tcPr>
          <w:p w:rsidR="00F64857" w:rsidRPr="002D5D1D" w:rsidRDefault="00DC4C25" w:rsidP="00F6485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</w:tc>
        <w:tc>
          <w:tcPr>
            <w:tcW w:w="2363" w:type="dxa"/>
            <w:vAlign w:val="center"/>
          </w:tcPr>
          <w:p w:rsidR="00F64857" w:rsidRPr="002D5D1D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Self</w:t>
            </w:r>
          </w:p>
        </w:tc>
        <w:tc>
          <w:tcPr>
            <w:tcW w:w="1890" w:type="dxa"/>
            <w:vAlign w:val="center"/>
          </w:tcPr>
          <w:p w:rsidR="00F64857" w:rsidRPr="002D5D1D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python</w:t>
            </w:r>
          </w:p>
        </w:tc>
        <w:tc>
          <w:tcPr>
            <w:tcW w:w="2069" w:type="dxa"/>
            <w:vAlign w:val="center"/>
          </w:tcPr>
          <w:p w:rsidR="00DC4C25" w:rsidRPr="002D5D1D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and ½ Years</w:t>
            </w:r>
          </w:p>
        </w:tc>
        <w:bookmarkStart w:id="2" w:name="_GoBack"/>
        <w:bookmarkEnd w:id="2"/>
      </w:tr>
      <w:tr w:rsidR="00F64857" w:rsidRPr="002D5D1D" w:rsidTr="00315B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706" w:type="dxa"/>
          <w:trHeight w:val="575"/>
        </w:trPr>
        <w:tc>
          <w:tcPr>
            <w:tcW w:w="810" w:type="dxa"/>
            <w:vAlign w:val="center"/>
          </w:tcPr>
          <w:p w:rsidR="00F64857" w:rsidRPr="002D5D1D" w:rsidRDefault="00F64857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1431" w:type="dxa"/>
            <w:vAlign w:val="center"/>
          </w:tcPr>
          <w:p w:rsidR="00F64857" w:rsidRDefault="00DC4C25" w:rsidP="00F6485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</w:tc>
        <w:tc>
          <w:tcPr>
            <w:tcW w:w="2363" w:type="dxa"/>
            <w:vAlign w:val="center"/>
          </w:tcPr>
          <w:p w:rsidR="00F64857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Self</w:t>
            </w:r>
          </w:p>
        </w:tc>
        <w:tc>
          <w:tcPr>
            <w:tcW w:w="1890" w:type="dxa"/>
            <w:vAlign w:val="center"/>
          </w:tcPr>
          <w:p w:rsidR="00F64857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</w:t>
            </w:r>
          </w:p>
        </w:tc>
        <w:tc>
          <w:tcPr>
            <w:tcW w:w="2069" w:type="dxa"/>
            <w:vAlign w:val="center"/>
          </w:tcPr>
          <w:p w:rsidR="00F64857" w:rsidRDefault="00DC4C25" w:rsidP="00F64857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Years</w:t>
            </w:r>
          </w:p>
        </w:tc>
      </w:tr>
      <w:tr w:rsidR="00F64857" w:rsidRPr="002D5D1D" w:rsidTr="00315B6E">
        <w:tc>
          <w:tcPr>
            <w:tcW w:w="706" w:type="dxa"/>
            <w:tcMar>
              <w:right w:w="216" w:type="dxa"/>
            </w:tcMar>
            <w:vAlign w:val="bottom"/>
          </w:tcPr>
          <w:p w:rsidR="00F64857" w:rsidRPr="002D5D1D" w:rsidRDefault="00F64857" w:rsidP="00F64857">
            <w:pPr>
              <w:pStyle w:val="Icons"/>
              <w:spacing w:after="0"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41D75A5B" wp14:editId="7DB21A3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BE38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+xWCEAALbNAAAOAAAAZHJzL2Uyb0RvYy54bWzsXVtvZDdyfg+Q/9DQY4Ds9Ll2S/B4gax3&#10;FwE2GwNWkOceSTMSVqNWumVrnF+f7ysW2aTEYp14jGST1YuPxirVqQtZrCvPN7/98vl+9dPN4Xi3&#10;f3h/1v1mfba6ebjaX989fHp/9m+Xf/j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GnEH7FYIQAAts0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63" w:type="dxa"/>
            <w:gridSpan w:val="5"/>
          </w:tcPr>
          <w:p w:rsidR="00F64857" w:rsidRPr="002D5D1D" w:rsidRDefault="00F64857" w:rsidP="00F64857">
            <w:pPr>
              <w:pStyle w:val="Heading1"/>
              <w:spacing w:after="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 xml:space="preserve">TECHNICAL </w:t>
            </w:r>
            <w:sdt>
              <w:sdtPr>
                <w:rPr>
                  <w:rFonts w:ascii="Cambria" w:hAnsi="Cambria"/>
                </w:rPr>
                <w:alias w:val="Skills:"/>
                <w:tag w:val="Skills:"/>
                <w:id w:val="-925109897"/>
                <w:placeholder>
                  <w:docPart w:val="5669987798E344BCA8E6DABFEC43E9D1"/>
                </w:placeholder>
                <w:temporary/>
                <w:showingPlcHdr/>
                <w15:appearance w15:val="hidden"/>
              </w:sdtPr>
              <w:sdtEndPr/>
              <w:sdtContent>
                <w:r w:rsidRPr="002D5D1D">
                  <w:rPr>
                    <w:rFonts w:ascii="Cambria" w:hAnsi="Cambri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444"/>
      </w:tblGrid>
      <w:tr w:rsidR="001049AA" w:rsidRPr="002D5D1D" w:rsidTr="00BE1622">
        <w:trPr>
          <w:trHeight w:val="1545"/>
        </w:trPr>
        <w:tc>
          <w:tcPr>
            <w:tcW w:w="8444" w:type="dxa"/>
            <w:tcMar>
              <w:left w:w="576" w:type="dxa"/>
            </w:tcMar>
          </w:tcPr>
          <w:p w:rsidR="003D4773" w:rsidRDefault="003D4773" w:rsidP="00234738">
            <w:pPr>
              <w:pStyle w:val="ListBullet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Python</w:t>
            </w:r>
          </w:p>
          <w:p w:rsidR="00FA71D5" w:rsidRDefault="00600548" w:rsidP="00C71042">
            <w:pPr>
              <w:pStyle w:val="ListBullet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</w:t>
            </w:r>
            <w:r w:rsidR="0033238A">
              <w:rPr>
                <w:rFonts w:ascii="Cambria" w:hAnsi="Cambria"/>
              </w:rPr>
              <w:t>SQ</w:t>
            </w:r>
            <w:r w:rsidR="00C71042">
              <w:rPr>
                <w:rFonts w:ascii="Cambria" w:hAnsi="Cambria"/>
              </w:rPr>
              <w:t>L</w:t>
            </w:r>
          </w:p>
          <w:p w:rsidR="008D5C84" w:rsidRDefault="008D5C84" w:rsidP="00C71042">
            <w:pPr>
              <w:pStyle w:val="ListBullet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Core Java</w:t>
            </w:r>
          </w:p>
          <w:p w:rsidR="00BE1622" w:rsidRPr="00C71042" w:rsidRDefault="00BE1622" w:rsidP="00C71042">
            <w:pPr>
              <w:pStyle w:val="ListBullet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HTML/CSS</w:t>
            </w:r>
          </w:p>
        </w:tc>
      </w:tr>
    </w:tbl>
    <w:tbl>
      <w:tblPr>
        <w:tblStyle w:val="TableGrid"/>
        <w:tblW w:w="5643" w:type="pct"/>
        <w:tblInd w:w="-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25"/>
        <w:gridCol w:w="700"/>
        <w:gridCol w:w="21"/>
        <w:gridCol w:w="886"/>
        <w:gridCol w:w="3182"/>
        <w:gridCol w:w="992"/>
        <w:gridCol w:w="3251"/>
        <w:gridCol w:w="22"/>
        <w:gridCol w:w="295"/>
      </w:tblGrid>
      <w:tr w:rsidR="00AC7C34" w:rsidRPr="002D5D1D" w:rsidTr="00620E67">
        <w:trPr>
          <w:gridBefore w:val="1"/>
          <w:gridAfter w:val="1"/>
          <w:wBefore w:w="25" w:type="dxa"/>
          <w:wAfter w:w="295" w:type="dxa"/>
          <w:trHeight w:val="591"/>
        </w:trPr>
        <w:tc>
          <w:tcPr>
            <w:tcW w:w="721" w:type="dxa"/>
            <w:gridSpan w:val="2"/>
            <w:tcMar>
              <w:right w:w="216" w:type="dxa"/>
            </w:tcMar>
            <w:vAlign w:val="bottom"/>
          </w:tcPr>
          <w:p w:rsidR="00AC7C34" w:rsidRPr="002D5D1D" w:rsidRDefault="00075B13" w:rsidP="004A4B8C">
            <w:pPr>
              <w:pStyle w:val="Icons"/>
              <w:spacing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2F77A978" wp14:editId="1CAD20E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F578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urD5ecUQ&#10;AADTeAAADgAAAAAAAAAAAAAAAAAuAgAAZHJzL2Uyb0RvYy54bWxQSwECLQAUAAYACAAAACEAGGrs&#10;h9kAAAADAQAADwAAAAAAAAAAAAAAAAAfEwAAZHJzL2Rvd25yZXYueG1sUEsFBgAAAAAEAAQA8wAA&#10;ACU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3" w:type="dxa"/>
            <w:gridSpan w:val="5"/>
          </w:tcPr>
          <w:p w:rsidR="00AC7C34" w:rsidRPr="002D5D1D" w:rsidRDefault="00686541" w:rsidP="004A4B8C">
            <w:pPr>
              <w:pStyle w:val="Heading1"/>
              <w:spacing w:after="2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>PROJECT WORK</w:t>
            </w:r>
          </w:p>
        </w:tc>
      </w:tr>
      <w:tr w:rsidR="00686541" w:rsidRPr="002D5D1D" w:rsidTr="00620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3"/>
          <w:gridAfter w:val="2"/>
          <w:wBefore w:w="746" w:type="dxa"/>
          <w:wAfter w:w="317" w:type="dxa"/>
          <w:trHeight w:val="290"/>
        </w:trPr>
        <w:tc>
          <w:tcPr>
            <w:tcW w:w="886" w:type="dxa"/>
          </w:tcPr>
          <w:p w:rsidR="00686541" w:rsidRPr="002D5D1D" w:rsidRDefault="00686541" w:rsidP="004A4B8C">
            <w:pPr>
              <w:spacing w:after="20" w:line="360" w:lineRule="auto"/>
              <w:jc w:val="center"/>
              <w:rPr>
                <w:rFonts w:ascii="Cambria" w:hAnsi="Cambria"/>
                <w:b/>
              </w:rPr>
            </w:pPr>
            <w:proofErr w:type="spellStart"/>
            <w:r w:rsidRPr="002D5D1D">
              <w:rPr>
                <w:rFonts w:ascii="Cambria" w:hAnsi="Cambria"/>
                <w:b/>
              </w:rPr>
              <w:t>Sr.</w:t>
            </w:r>
            <w:r w:rsidR="007C293D" w:rsidRPr="002D5D1D">
              <w:rPr>
                <w:rFonts w:ascii="Cambria" w:hAnsi="Cambria"/>
                <w:b/>
              </w:rPr>
              <w:t>N</w:t>
            </w:r>
            <w:r w:rsidRPr="002D5D1D">
              <w:rPr>
                <w:rFonts w:ascii="Cambria" w:hAnsi="Cambria"/>
                <w:b/>
              </w:rPr>
              <w:t>o</w:t>
            </w:r>
            <w:proofErr w:type="spellEnd"/>
          </w:p>
        </w:tc>
        <w:tc>
          <w:tcPr>
            <w:tcW w:w="3182" w:type="dxa"/>
          </w:tcPr>
          <w:p w:rsidR="00686541" w:rsidRPr="002D5D1D" w:rsidRDefault="007C293D" w:rsidP="004A4B8C">
            <w:pPr>
              <w:spacing w:after="20"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Project Name</w:t>
            </w:r>
          </w:p>
        </w:tc>
        <w:tc>
          <w:tcPr>
            <w:tcW w:w="992" w:type="dxa"/>
          </w:tcPr>
          <w:p w:rsidR="00686541" w:rsidRPr="002D5D1D" w:rsidRDefault="007C293D" w:rsidP="004A4B8C">
            <w:pPr>
              <w:spacing w:after="20"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Degree</w:t>
            </w:r>
          </w:p>
        </w:tc>
        <w:tc>
          <w:tcPr>
            <w:tcW w:w="3251" w:type="dxa"/>
          </w:tcPr>
          <w:p w:rsidR="00686541" w:rsidRPr="002D5D1D" w:rsidRDefault="007C293D" w:rsidP="004A4B8C">
            <w:pPr>
              <w:spacing w:after="20" w:line="360" w:lineRule="auto"/>
              <w:jc w:val="center"/>
              <w:rPr>
                <w:rFonts w:ascii="Cambria" w:hAnsi="Cambria"/>
                <w:b/>
              </w:rPr>
            </w:pPr>
            <w:r w:rsidRPr="002D5D1D">
              <w:rPr>
                <w:rFonts w:ascii="Cambria" w:hAnsi="Cambria"/>
                <w:b/>
              </w:rPr>
              <w:t>Language/Technology used</w:t>
            </w:r>
          </w:p>
        </w:tc>
      </w:tr>
      <w:tr w:rsidR="00165146" w:rsidRPr="002D5D1D" w:rsidTr="00620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3"/>
          <w:gridAfter w:val="2"/>
          <w:wBefore w:w="746" w:type="dxa"/>
          <w:wAfter w:w="317" w:type="dxa"/>
          <w:trHeight w:val="395"/>
        </w:trPr>
        <w:tc>
          <w:tcPr>
            <w:tcW w:w="886" w:type="dxa"/>
          </w:tcPr>
          <w:p w:rsidR="00165146" w:rsidRPr="002D5D1D" w:rsidRDefault="00A14E3F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2F5867">
              <w:rPr>
                <w:rFonts w:ascii="Cambria" w:hAnsi="Cambria"/>
              </w:rPr>
              <w:t>.</w:t>
            </w:r>
          </w:p>
        </w:tc>
        <w:tc>
          <w:tcPr>
            <w:tcW w:w="3182" w:type="dxa"/>
          </w:tcPr>
          <w:p w:rsidR="00165146" w:rsidRPr="002D5D1D" w:rsidRDefault="00A14E3F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Classmate</w:t>
            </w:r>
          </w:p>
        </w:tc>
        <w:tc>
          <w:tcPr>
            <w:tcW w:w="992" w:type="dxa"/>
          </w:tcPr>
          <w:p w:rsidR="00165146" w:rsidRPr="002D5D1D" w:rsidRDefault="00D212D1" w:rsidP="004A4B8C">
            <w:pPr>
              <w:spacing w:beforeLines="20" w:before="48" w:afterLines="20" w:after="48" w:line="36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B.Sc.</w:t>
            </w:r>
            <w:r w:rsidR="00A14E3F">
              <w:rPr>
                <w:rFonts w:ascii="Cambria" w:hAnsi="Cambria"/>
                <w:szCs w:val="20"/>
              </w:rPr>
              <w:t>-CS</w:t>
            </w:r>
          </w:p>
        </w:tc>
        <w:tc>
          <w:tcPr>
            <w:tcW w:w="3251" w:type="dxa"/>
          </w:tcPr>
          <w:p w:rsidR="00165146" w:rsidRPr="002D5D1D" w:rsidRDefault="00A14E3F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</w:t>
            </w:r>
            <w:r w:rsidR="00F84D86">
              <w:rPr>
                <w:rFonts w:ascii="Cambria" w:hAnsi="Cambria"/>
              </w:rPr>
              <w:t>/Android</w:t>
            </w:r>
          </w:p>
        </w:tc>
      </w:tr>
      <w:tr w:rsidR="003D4773" w:rsidRPr="002D5D1D" w:rsidTr="00620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3"/>
          <w:gridAfter w:val="2"/>
          <w:wBefore w:w="746" w:type="dxa"/>
          <w:wAfter w:w="317" w:type="dxa"/>
          <w:trHeight w:val="395"/>
        </w:trPr>
        <w:tc>
          <w:tcPr>
            <w:tcW w:w="886" w:type="dxa"/>
          </w:tcPr>
          <w:p w:rsidR="003D4773" w:rsidRDefault="003D4773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182" w:type="dxa"/>
          </w:tcPr>
          <w:p w:rsidR="003D4773" w:rsidRDefault="003D4773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Face expression detection</w:t>
            </w:r>
          </w:p>
        </w:tc>
        <w:tc>
          <w:tcPr>
            <w:tcW w:w="992" w:type="dxa"/>
          </w:tcPr>
          <w:p w:rsidR="003D4773" w:rsidRDefault="003D4773" w:rsidP="004A4B8C">
            <w:pPr>
              <w:spacing w:beforeLines="20" w:before="48" w:afterLines="20" w:after="48" w:line="360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B.Sc.-CS</w:t>
            </w:r>
          </w:p>
        </w:tc>
        <w:tc>
          <w:tcPr>
            <w:tcW w:w="3251" w:type="dxa"/>
          </w:tcPr>
          <w:p w:rsidR="003D4773" w:rsidRDefault="003D4773" w:rsidP="006A73A7">
            <w:pPr>
              <w:spacing w:after="2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Python</w:t>
            </w:r>
          </w:p>
        </w:tc>
      </w:tr>
      <w:tr w:rsidR="007C293D" w:rsidRPr="002D5D1D" w:rsidTr="00620E67">
        <w:tc>
          <w:tcPr>
            <w:tcW w:w="725" w:type="dxa"/>
            <w:gridSpan w:val="2"/>
            <w:tcMar>
              <w:right w:w="216" w:type="dxa"/>
            </w:tcMar>
            <w:vAlign w:val="bottom"/>
          </w:tcPr>
          <w:p w:rsidR="007C293D" w:rsidRPr="002D5D1D" w:rsidRDefault="007C293D" w:rsidP="004A4B8C">
            <w:pPr>
              <w:pStyle w:val="Icons"/>
              <w:spacing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011144E" wp14:editId="1A44BB4C">
                      <wp:extent cx="274320" cy="274320"/>
                      <wp:effectExtent l="0" t="0" r="0" b="0"/>
                      <wp:docPr id="3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766E3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pi/IO1chAAC2zQAADgAAAAAAAAAAAAAAAAAuAgAAZHJzL2Uyb0Rv&#10;Yy54bWxQSwECLQAUAAYACAAAACEAGGrsh9kAAAADAQAADwAAAAAAAAAAAAAAAACxIwAAZHJzL2Rv&#10;d25yZXYueG1sUEsFBgAAAAAEAAQA8wAAALc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Je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kyl8&#10;v4QfIFcfAAAA//8DAFBLAQItABQABgAIAAAAIQDb4fbL7gAAAIUBAAATAAAAAAAAAAAAAAAAAAAA&#10;AABbQ29udGVudF9UeXBlc10ueG1sUEsBAi0AFAAGAAgAAAAhAFr0LFu/AAAAFQEAAAsAAAAAAAAA&#10;AAAAAAAAHwEAAF9yZWxzLy5yZWxzUEsBAi0AFAAGAAgAAAAhAGSd0l6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7"/>
          </w:tcPr>
          <w:p w:rsidR="007C293D" w:rsidRPr="002D5D1D" w:rsidRDefault="00D357E1" w:rsidP="004A4B8C">
            <w:pPr>
              <w:pStyle w:val="Heading1"/>
              <w:spacing w:after="2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>Co-curricular activities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306"/>
      </w:tblGrid>
      <w:tr w:rsidR="007C293D" w:rsidRPr="002D5D1D" w:rsidTr="007C293D">
        <w:trPr>
          <w:trHeight w:val="1053"/>
        </w:trPr>
        <w:tc>
          <w:tcPr>
            <w:tcW w:w="8640" w:type="dxa"/>
            <w:tcMar>
              <w:left w:w="576" w:type="dxa"/>
            </w:tcMar>
          </w:tcPr>
          <w:p w:rsidR="002F5867" w:rsidRDefault="00F64857" w:rsidP="004A4B8C">
            <w:pPr>
              <w:pStyle w:val="ListBullet"/>
              <w:spacing w:after="2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Done </w:t>
            </w:r>
            <w:r w:rsidR="002F5867">
              <w:rPr>
                <w:rFonts w:ascii="Cambria" w:hAnsi="Cambria"/>
              </w:rPr>
              <w:t xml:space="preserve">Events and Activities for Organizations which include </w:t>
            </w:r>
            <w:r w:rsidR="002F5867" w:rsidRPr="002F5867">
              <w:rPr>
                <w:rFonts w:ascii="Cambria" w:hAnsi="Cambria"/>
                <w:b/>
              </w:rPr>
              <w:t>“Intel, Tata Motors, Hyundai”</w:t>
            </w:r>
            <w:r w:rsidR="002F5867">
              <w:rPr>
                <w:rFonts w:ascii="Cambria" w:hAnsi="Cambria"/>
              </w:rPr>
              <w:t xml:space="preserve"> as a Promoter from 2016-2018</w:t>
            </w:r>
          </w:p>
          <w:p w:rsidR="00D357E1" w:rsidRPr="002D5D1D" w:rsidRDefault="0021536D" w:rsidP="004A4B8C">
            <w:pPr>
              <w:pStyle w:val="ListBullet"/>
              <w:spacing w:after="2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Won 3</w:t>
            </w:r>
            <w:r>
              <w:rPr>
                <w:rFonts w:ascii="Cambria" w:hAnsi="Cambria"/>
                <w:vertAlign w:val="superscript"/>
              </w:rPr>
              <w:t>rd</w:t>
            </w:r>
            <w:r w:rsidR="006A73A7">
              <w:rPr>
                <w:rFonts w:ascii="Cambria" w:hAnsi="Cambria"/>
              </w:rPr>
              <w:t xml:space="preserve"> Place out of 100 team in</w:t>
            </w:r>
            <w:r w:rsidR="00D357E1" w:rsidRPr="002D5D1D">
              <w:rPr>
                <w:rFonts w:ascii="Cambria" w:hAnsi="Cambria"/>
              </w:rPr>
              <w:t xml:space="preserve"> “</w:t>
            </w:r>
            <w:r>
              <w:rPr>
                <w:rFonts w:ascii="Cambria" w:hAnsi="Cambria"/>
                <w:b/>
              </w:rPr>
              <w:t>Essay</w:t>
            </w:r>
            <w:r w:rsidR="00384722">
              <w:rPr>
                <w:rFonts w:ascii="Cambria" w:hAnsi="Cambria"/>
                <w:b/>
              </w:rPr>
              <w:t xml:space="preserve"> Writing</w:t>
            </w:r>
            <w:r>
              <w:rPr>
                <w:rFonts w:ascii="Cambria" w:hAnsi="Cambria"/>
                <w:b/>
              </w:rPr>
              <w:t>"</w:t>
            </w:r>
            <w:r w:rsidR="006A73A7">
              <w:rPr>
                <w:rFonts w:ascii="Cambria" w:hAnsi="Cambria"/>
              </w:rPr>
              <w:t xml:space="preserve"> from</w:t>
            </w:r>
            <w:r w:rsidR="00D357E1" w:rsidRPr="002D5D1D">
              <w:rPr>
                <w:rFonts w:ascii="Cambria" w:hAnsi="Cambria"/>
              </w:rPr>
              <w:t xml:space="preserve"> </w:t>
            </w:r>
            <w:r w:rsidR="006A73A7">
              <w:rPr>
                <w:rFonts w:ascii="Cambria" w:hAnsi="Cambria"/>
              </w:rPr>
              <w:t xml:space="preserve">Ideal Foundation </w:t>
            </w:r>
            <w:r w:rsidR="00622973">
              <w:rPr>
                <w:rFonts w:ascii="Cambria" w:hAnsi="Cambria"/>
              </w:rPr>
              <w:t xml:space="preserve">in </w:t>
            </w:r>
            <w:r w:rsidR="006A73A7">
              <w:rPr>
                <w:rFonts w:ascii="Cambria" w:hAnsi="Cambria"/>
              </w:rPr>
              <w:t>2013</w:t>
            </w:r>
          </w:p>
          <w:p w:rsidR="006A73A7" w:rsidRPr="00622973" w:rsidRDefault="006A73A7" w:rsidP="00622973">
            <w:pPr>
              <w:pStyle w:val="ListBullet"/>
              <w:spacing w:after="2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Won 1</w:t>
            </w:r>
            <w:r w:rsidRPr="006A73A7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Place in </w:t>
            </w:r>
            <w:r w:rsidR="00D357E1" w:rsidRPr="002D5D1D">
              <w:rPr>
                <w:rFonts w:ascii="Cambria" w:hAnsi="Cambria"/>
              </w:rPr>
              <w:t xml:space="preserve"> “</w:t>
            </w:r>
            <w:r w:rsidR="00D22FED">
              <w:rPr>
                <w:rFonts w:ascii="Cambria" w:hAnsi="Cambria"/>
                <w:b/>
              </w:rPr>
              <w:t>Drawing Competition</w:t>
            </w:r>
            <w:r w:rsidR="00D357E1" w:rsidRPr="002D5D1D">
              <w:rPr>
                <w:rFonts w:ascii="Cambria" w:hAnsi="Cambria"/>
                <w:b/>
              </w:rPr>
              <w:t>”</w:t>
            </w:r>
            <w:r>
              <w:rPr>
                <w:rFonts w:ascii="Cambria" w:hAnsi="Cambria"/>
              </w:rPr>
              <w:t xml:space="preserve"> from </w:t>
            </w:r>
            <w:r w:rsidR="002077A1">
              <w:rPr>
                <w:rFonts w:ascii="Cambria" w:hAnsi="Cambria"/>
              </w:rPr>
              <w:t>Different</w:t>
            </w:r>
            <w:r w:rsidR="00384722">
              <w:rPr>
                <w:rFonts w:ascii="Cambria" w:hAnsi="Cambria"/>
              </w:rPr>
              <w:t xml:space="preserve"> Locations</w:t>
            </w:r>
            <w:r w:rsidR="00D22FED">
              <w:rPr>
                <w:rFonts w:ascii="Cambria" w:hAnsi="Cambria"/>
              </w:rPr>
              <w:t xml:space="preserve"> in 2010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Education layout table"/>
      </w:tblPr>
      <w:tblGrid>
        <w:gridCol w:w="710"/>
        <w:gridCol w:w="8302"/>
      </w:tblGrid>
      <w:tr w:rsidR="007C293D" w:rsidRPr="002D5D1D" w:rsidTr="00131874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:rsidR="007C293D" w:rsidRPr="002D5D1D" w:rsidRDefault="007C293D" w:rsidP="004A4B8C">
            <w:pPr>
              <w:pStyle w:val="Icons"/>
              <w:spacing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0B3A7FD2" wp14:editId="5E46591A">
                      <wp:extent cx="274320" cy="274320"/>
                      <wp:effectExtent l="0" t="0" r="0" b="0"/>
                      <wp:docPr id="6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8B24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ITos6WeDgAAvmUAAA4AAAAAAAAAAAAAAAAALgIAAGRycy9lMm9Eb2MueG1s&#10;UEsBAi0AFAAGAAgAAAAhABhq7IfZAAAAAwEAAA8AAAAAAAAAAAAAAAAA+BAAAGRycy9kb3ducmV2&#10;LnhtbFBLBQYAAAAABAAEAPMAAAD+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C293D" w:rsidRPr="002D5D1D" w:rsidRDefault="00720324" w:rsidP="004A4B8C">
            <w:pPr>
              <w:pStyle w:val="Heading1"/>
              <w:spacing w:after="2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>interests</w:t>
            </w:r>
          </w:p>
        </w:tc>
      </w:tr>
    </w:tbl>
    <w:p w:rsidR="00C051BF" w:rsidRDefault="00C051BF" w:rsidP="004A4B8C">
      <w:pPr>
        <w:pStyle w:val="ListBullet"/>
        <w:spacing w:after="20" w:line="360" w:lineRule="auto"/>
        <w:ind w:left="990"/>
        <w:rPr>
          <w:rFonts w:ascii="Cambria" w:hAnsi="Cambria"/>
        </w:rPr>
      </w:pPr>
      <w:r>
        <w:rPr>
          <w:rFonts w:ascii="Cambria" w:hAnsi="Cambria"/>
        </w:rPr>
        <w:t>Watching Motivational Movies</w:t>
      </w:r>
    </w:p>
    <w:p w:rsidR="002F5867" w:rsidRPr="00315B6E" w:rsidRDefault="00D03C8E" w:rsidP="00315B6E">
      <w:pPr>
        <w:pStyle w:val="ListBullet"/>
        <w:spacing w:after="20" w:line="360" w:lineRule="auto"/>
        <w:ind w:left="990"/>
        <w:rPr>
          <w:rFonts w:ascii="Cambria" w:hAnsi="Cambria"/>
        </w:rPr>
      </w:pPr>
      <w:r>
        <w:rPr>
          <w:rFonts w:ascii="Cambria" w:hAnsi="Cambria"/>
        </w:rPr>
        <w:t>Drawing</w:t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720324" w:rsidRPr="002D5D1D" w:rsidTr="00131874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:rsidR="00720324" w:rsidRPr="002D5D1D" w:rsidRDefault="00720324" w:rsidP="00D07B34">
            <w:pPr>
              <w:pStyle w:val="Icons"/>
              <w:spacing w:after="0" w:line="360" w:lineRule="auto"/>
              <w:rPr>
                <w:rFonts w:ascii="Cambria" w:hAnsi="Cambria"/>
              </w:rPr>
            </w:pPr>
            <w:r w:rsidRPr="002D5D1D">
              <w:rPr>
                <w:rFonts w:ascii="Cambria" w:hAnsi="Cambria"/>
                <w:noProof/>
              </w:rPr>
              <mc:AlternateContent>
                <mc:Choice Requires="wpg">
                  <w:drawing>
                    <wp:inline distT="0" distB="0" distL="0" distR="0" wp14:anchorId="4BD53507" wp14:editId="4D602DAD">
                      <wp:extent cx="274320" cy="274320"/>
                      <wp:effectExtent l="0" t="0" r="0" b="0"/>
                      <wp:docPr id="12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154E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qTw09Z0OAADDZQAADgAAAAAAAAAAAAAAAAAuAgAAZHJzL2Uyb0RvYy54bWxQ&#10;SwECLQAUAAYACAAAACEAGGrsh9kAAAADAQAADwAAAAAAAAAAAAAAAAD3EAAAZHJzL2Rvd25yZXYu&#10;eG1sUEsFBgAAAAAEAAQA8wAAAP0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f0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20324" w:rsidRPr="002D5D1D" w:rsidRDefault="00720324" w:rsidP="00D07B34">
            <w:pPr>
              <w:pStyle w:val="Heading1"/>
              <w:spacing w:after="0" w:line="360" w:lineRule="auto"/>
              <w:outlineLvl w:val="0"/>
              <w:rPr>
                <w:rFonts w:ascii="Cambria" w:hAnsi="Cambria"/>
              </w:rPr>
            </w:pPr>
            <w:r w:rsidRPr="002D5D1D">
              <w:rPr>
                <w:rFonts w:ascii="Cambria" w:hAnsi="Cambria"/>
              </w:rPr>
              <w:t>Declaration</w:t>
            </w:r>
          </w:p>
        </w:tc>
      </w:tr>
    </w:tbl>
    <w:p w:rsidR="002F5867" w:rsidRDefault="00720324" w:rsidP="00315B6E">
      <w:pPr>
        <w:spacing w:after="0" w:line="360" w:lineRule="auto"/>
        <w:rPr>
          <w:rFonts w:ascii="Cambria" w:hAnsi="Cambria"/>
        </w:rPr>
      </w:pPr>
      <w:r w:rsidRPr="002D5D1D">
        <w:rPr>
          <w:rFonts w:ascii="Cambria" w:hAnsi="Cambria"/>
        </w:rPr>
        <w:t xml:space="preserve">I, Mr. </w:t>
      </w:r>
      <w:r w:rsidR="004146FA">
        <w:rPr>
          <w:rFonts w:ascii="Cambria" w:hAnsi="Cambria"/>
        </w:rPr>
        <w:t>Abhijeet</w:t>
      </w:r>
      <w:r w:rsidR="00C051BF">
        <w:rPr>
          <w:rFonts w:ascii="Cambria" w:hAnsi="Cambria"/>
        </w:rPr>
        <w:t xml:space="preserve"> Vishwakarma</w:t>
      </w:r>
      <w:r w:rsidRPr="002D5D1D">
        <w:rPr>
          <w:rFonts w:ascii="Cambria" w:hAnsi="Cambria"/>
        </w:rPr>
        <w:t xml:space="preserve">, hereby declare that the information contained herein is true and correct to the best of my knowledge and belief.                                                          </w:t>
      </w:r>
    </w:p>
    <w:p w:rsidR="00315B6E" w:rsidRDefault="00315B6E" w:rsidP="00315B6E">
      <w:pPr>
        <w:spacing w:after="0" w:line="360" w:lineRule="auto"/>
        <w:rPr>
          <w:rFonts w:ascii="Cambria" w:hAnsi="Cambria"/>
        </w:rPr>
      </w:pPr>
    </w:p>
    <w:p w:rsidR="00F64857" w:rsidRDefault="00F64857" w:rsidP="00315B6E">
      <w:pPr>
        <w:spacing w:after="0" w:line="360" w:lineRule="auto"/>
        <w:rPr>
          <w:rFonts w:ascii="Cambria" w:hAnsi="Cambria"/>
        </w:rPr>
      </w:pPr>
    </w:p>
    <w:p w:rsidR="00F64857" w:rsidRDefault="00F64857" w:rsidP="00315B6E">
      <w:pPr>
        <w:spacing w:after="0" w:line="360" w:lineRule="auto"/>
        <w:rPr>
          <w:rFonts w:ascii="Cambria" w:hAnsi="Cambria"/>
        </w:rPr>
      </w:pPr>
    </w:p>
    <w:p w:rsidR="00F64857" w:rsidRDefault="00F64857" w:rsidP="00315B6E">
      <w:pPr>
        <w:spacing w:after="0" w:line="360" w:lineRule="auto"/>
        <w:rPr>
          <w:rFonts w:ascii="Cambria" w:hAnsi="Cambria"/>
        </w:rPr>
      </w:pPr>
    </w:p>
    <w:p w:rsidR="00620E67" w:rsidRDefault="00620E67" w:rsidP="00315B6E">
      <w:pPr>
        <w:spacing w:after="0" w:line="360" w:lineRule="auto"/>
        <w:rPr>
          <w:rFonts w:ascii="Cambria" w:hAnsi="Cambria"/>
        </w:rPr>
      </w:pPr>
    </w:p>
    <w:p w:rsidR="00620E67" w:rsidRDefault="00620E67" w:rsidP="00315B6E">
      <w:pPr>
        <w:spacing w:after="0" w:line="360" w:lineRule="auto"/>
        <w:rPr>
          <w:rFonts w:ascii="Cambria" w:hAnsi="Cambria"/>
        </w:rPr>
      </w:pPr>
    </w:p>
    <w:p w:rsidR="00620E67" w:rsidRDefault="00620E67" w:rsidP="00315B6E">
      <w:pPr>
        <w:spacing w:after="0" w:line="360" w:lineRule="auto"/>
        <w:rPr>
          <w:rFonts w:ascii="Cambria" w:hAnsi="Cambria"/>
        </w:rPr>
      </w:pPr>
    </w:p>
    <w:p w:rsidR="00620E67" w:rsidRDefault="00620E67" w:rsidP="00315B6E">
      <w:pPr>
        <w:spacing w:after="0" w:line="360" w:lineRule="auto"/>
        <w:rPr>
          <w:rFonts w:ascii="Cambria" w:hAnsi="Cambria"/>
        </w:rPr>
      </w:pPr>
    </w:p>
    <w:p w:rsidR="00620E67" w:rsidRDefault="00620E67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BE1622" w:rsidRDefault="00BE1622" w:rsidP="00315B6E">
      <w:pPr>
        <w:spacing w:after="0" w:line="360" w:lineRule="auto"/>
        <w:rPr>
          <w:rFonts w:ascii="Cambria" w:hAnsi="Cambria"/>
        </w:rPr>
      </w:pPr>
    </w:p>
    <w:p w:rsidR="00620E67" w:rsidRPr="002D5D1D" w:rsidRDefault="00620E67" w:rsidP="00315B6E">
      <w:pPr>
        <w:spacing w:after="0" w:line="360" w:lineRule="auto"/>
        <w:rPr>
          <w:rFonts w:ascii="Cambria" w:hAnsi="Cambria"/>
        </w:rPr>
      </w:pPr>
    </w:p>
    <w:p w:rsidR="009603F2" w:rsidRDefault="00720324" w:rsidP="00720324">
      <w:pPr>
        <w:rPr>
          <w:rFonts w:ascii="Cambria" w:hAnsi="Cambria"/>
        </w:rPr>
      </w:pPr>
      <w:r w:rsidRPr="002D5D1D">
        <w:rPr>
          <w:rFonts w:ascii="Cambria" w:hAnsi="Cambria"/>
        </w:rPr>
        <w:t>____________________________</w:t>
      </w:r>
    </w:p>
    <w:p w:rsidR="00720324" w:rsidRPr="002D5D1D" w:rsidRDefault="00C051BF" w:rsidP="00720324">
      <w:pPr>
        <w:rPr>
          <w:rFonts w:ascii="Cambria" w:hAnsi="Cambria"/>
        </w:rPr>
      </w:pPr>
      <w:r>
        <w:rPr>
          <w:rFonts w:ascii="Cambria" w:hAnsi="Cambria"/>
        </w:rPr>
        <w:t>Abhijeet Vishwakarma</w:t>
      </w:r>
      <w:r w:rsidR="00720324" w:rsidRPr="002D5D1D">
        <w:rPr>
          <w:rFonts w:ascii="Cambria" w:hAnsi="Cambria"/>
        </w:rPr>
        <w:tab/>
      </w:r>
      <w:r w:rsidR="00720324" w:rsidRPr="002D5D1D">
        <w:rPr>
          <w:rFonts w:ascii="Cambria" w:hAnsi="Cambria"/>
        </w:rPr>
        <w:tab/>
      </w:r>
      <w:r w:rsidR="00720324" w:rsidRPr="002D5D1D">
        <w:rPr>
          <w:rFonts w:ascii="Cambria" w:hAnsi="Cambria"/>
        </w:rPr>
        <w:tab/>
      </w:r>
      <w:r w:rsidR="00720324" w:rsidRPr="002D5D1D">
        <w:rPr>
          <w:rFonts w:ascii="Cambria" w:hAnsi="Cambria"/>
        </w:rPr>
        <w:tab/>
      </w:r>
      <w:r w:rsidR="00720324" w:rsidRPr="002D5D1D">
        <w:rPr>
          <w:rFonts w:ascii="Cambria" w:hAnsi="Cambria"/>
        </w:rPr>
        <w:tab/>
      </w:r>
      <w:r w:rsidR="00720324" w:rsidRPr="002D5D1D">
        <w:rPr>
          <w:rFonts w:ascii="Cambria" w:hAnsi="Cambria"/>
        </w:rPr>
        <w:tab/>
      </w:r>
    </w:p>
    <w:p w:rsidR="007C293D" w:rsidRPr="002D5D1D" w:rsidRDefault="003F0B33" w:rsidP="00315B6E">
      <w:pPr>
        <w:ind w:hanging="63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DC52168" wp14:editId="0E9F91A3">
            <wp:extent cx="5702300" cy="885825"/>
            <wp:effectExtent l="0" t="57150" r="12700" b="47625"/>
            <wp:docPr id="148" name="Diagram 1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1"/>
    </w:p>
    <w:sectPr w:rsidR="007C293D" w:rsidRPr="002D5D1D" w:rsidSect="002D5D1D">
      <w:footerReference w:type="default" r:id="rId18"/>
      <w:headerReference w:type="first" r:id="rId19"/>
      <w:pgSz w:w="11906" w:h="16838" w:code="9"/>
      <w:pgMar w:top="1440" w:right="1440" w:bottom="54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D9" w:rsidRDefault="00EE6FD9" w:rsidP="00F534FB">
      <w:pPr>
        <w:spacing w:after="0"/>
      </w:pPr>
      <w:r>
        <w:separator/>
      </w:r>
    </w:p>
  </w:endnote>
  <w:endnote w:type="continuationSeparator" w:id="0">
    <w:p w:rsidR="00EE6FD9" w:rsidRDefault="00EE6FD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1492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C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D9" w:rsidRDefault="00EE6FD9" w:rsidP="00F534FB">
      <w:pPr>
        <w:spacing w:after="0"/>
      </w:pPr>
      <w:r>
        <w:separator/>
      </w:r>
    </w:p>
  </w:footnote>
  <w:footnote w:type="continuationSeparator" w:id="0">
    <w:p w:rsidR="00EE6FD9" w:rsidRDefault="00EE6FD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A60377" w:rsidP="00A60377">
    <w:pPr>
      <w:pStyle w:val="Header"/>
      <w:tabs>
        <w:tab w:val="left" w:pos="5370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FF8E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9B6FBF"/>
    <w:multiLevelType w:val="hybridMultilevel"/>
    <w:tmpl w:val="EB90843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DAE44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576B"/>
    <w:multiLevelType w:val="hybridMultilevel"/>
    <w:tmpl w:val="FEE07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AA"/>
    <w:rsid w:val="00002750"/>
    <w:rsid w:val="00004D4E"/>
    <w:rsid w:val="00011895"/>
    <w:rsid w:val="00013818"/>
    <w:rsid w:val="00024730"/>
    <w:rsid w:val="0002786F"/>
    <w:rsid w:val="000348ED"/>
    <w:rsid w:val="00040CF1"/>
    <w:rsid w:val="0004158B"/>
    <w:rsid w:val="00051DFD"/>
    <w:rsid w:val="00056FE7"/>
    <w:rsid w:val="000570FF"/>
    <w:rsid w:val="00057244"/>
    <w:rsid w:val="00063029"/>
    <w:rsid w:val="0006454B"/>
    <w:rsid w:val="00075B13"/>
    <w:rsid w:val="00092692"/>
    <w:rsid w:val="00096203"/>
    <w:rsid w:val="000A0229"/>
    <w:rsid w:val="000E24AC"/>
    <w:rsid w:val="000E4A73"/>
    <w:rsid w:val="000E58A8"/>
    <w:rsid w:val="000F6C4B"/>
    <w:rsid w:val="000F79EA"/>
    <w:rsid w:val="001049AA"/>
    <w:rsid w:val="0012431B"/>
    <w:rsid w:val="00131874"/>
    <w:rsid w:val="00134F92"/>
    <w:rsid w:val="00137DC1"/>
    <w:rsid w:val="00143224"/>
    <w:rsid w:val="00145B33"/>
    <w:rsid w:val="00146843"/>
    <w:rsid w:val="001468F3"/>
    <w:rsid w:val="00152C3A"/>
    <w:rsid w:val="001539C4"/>
    <w:rsid w:val="00162BEE"/>
    <w:rsid w:val="00165146"/>
    <w:rsid w:val="00171E1B"/>
    <w:rsid w:val="001757A7"/>
    <w:rsid w:val="00182F07"/>
    <w:rsid w:val="001858BD"/>
    <w:rsid w:val="00192573"/>
    <w:rsid w:val="00194A3D"/>
    <w:rsid w:val="00197261"/>
    <w:rsid w:val="001A2A99"/>
    <w:rsid w:val="001A441D"/>
    <w:rsid w:val="001A6641"/>
    <w:rsid w:val="001B0811"/>
    <w:rsid w:val="001B3B5F"/>
    <w:rsid w:val="001B720C"/>
    <w:rsid w:val="001C0DEE"/>
    <w:rsid w:val="001C2C84"/>
    <w:rsid w:val="001C3957"/>
    <w:rsid w:val="001C46E5"/>
    <w:rsid w:val="001E08A4"/>
    <w:rsid w:val="0020735F"/>
    <w:rsid w:val="002077A1"/>
    <w:rsid w:val="002146F8"/>
    <w:rsid w:val="0021536D"/>
    <w:rsid w:val="00215593"/>
    <w:rsid w:val="00217917"/>
    <w:rsid w:val="0022391D"/>
    <w:rsid w:val="0023473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F4B"/>
    <w:rsid w:val="002951BF"/>
    <w:rsid w:val="00297ED0"/>
    <w:rsid w:val="002A4EDA"/>
    <w:rsid w:val="002B3FC8"/>
    <w:rsid w:val="002D5D1D"/>
    <w:rsid w:val="002F10E7"/>
    <w:rsid w:val="002F23D0"/>
    <w:rsid w:val="002F5867"/>
    <w:rsid w:val="002F69E4"/>
    <w:rsid w:val="00300A98"/>
    <w:rsid w:val="0030724A"/>
    <w:rsid w:val="00315B6E"/>
    <w:rsid w:val="00316CE4"/>
    <w:rsid w:val="00323C3F"/>
    <w:rsid w:val="003279A4"/>
    <w:rsid w:val="0033238A"/>
    <w:rsid w:val="00337114"/>
    <w:rsid w:val="0035004C"/>
    <w:rsid w:val="003571C8"/>
    <w:rsid w:val="00383057"/>
    <w:rsid w:val="00384722"/>
    <w:rsid w:val="0039703C"/>
    <w:rsid w:val="003974BB"/>
    <w:rsid w:val="003A091E"/>
    <w:rsid w:val="003D4773"/>
    <w:rsid w:val="003E5D64"/>
    <w:rsid w:val="003E66AA"/>
    <w:rsid w:val="003F0B33"/>
    <w:rsid w:val="003F3CDB"/>
    <w:rsid w:val="00403149"/>
    <w:rsid w:val="004037EF"/>
    <w:rsid w:val="00405BAD"/>
    <w:rsid w:val="0040726E"/>
    <w:rsid w:val="004113D8"/>
    <w:rsid w:val="004146FA"/>
    <w:rsid w:val="00416463"/>
    <w:rsid w:val="00423827"/>
    <w:rsid w:val="00437B8B"/>
    <w:rsid w:val="004551FA"/>
    <w:rsid w:val="00465113"/>
    <w:rsid w:val="00467F3F"/>
    <w:rsid w:val="004727C2"/>
    <w:rsid w:val="00476144"/>
    <w:rsid w:val="004915EA"/>
    <w:rsid w:val="004A4493"/>
    <w:rsid w:val="004A4B8C"/>
    <w:rsid w:val="004B6A2A"/>
    <w:rsid w:val="004C0172"/>
    <w:rsid w:val="004C15D3"/>
    <w:rsid w:val="004C1AF6"/>
    <w:rsid w:val="004C389B"/>
    <w:rsid w:val="004C3CF0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3F53"/>
    <w:rsid w:val="005372FA"/>
    <w:rsid w:val="005462BE"/>
    <w:rsid w:val="00556337"/>
    <w:rsid w:val="005600D2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069"/>
    <w:rsid w:val="005E088C"/>
    <w:rsid w:val="005E4813"/>
    <w:rsid w:val="005E6E43"/>
    <w:rsid w:val="005F4455"/>
    <w:rsid w:val="00600548"/>
    <w:rsid w:val="006104FF"/>
    <w:rsid w:val="00614B7C"/>
    <w:rsid w:val="00620E67"/>
    <w:rsid w:val="0062239B"/>
    <w:rsid w:val="00622973"/>
    <w:rsid w:val="00625B8A"/>
    <w:rsid w:val="006366D0"/>
    <w:rsid w:val="00644D4E"/>
    <w:rsid w:val="00663536"/>
    <w:rsid w:val="006648D4"/>
    <w:rsid w:val="0066746E"/>
    <w:rsid w:val="00673F18"/>
    <w:rsid w:val="00676CEB"/>
    <w:rsid w:val="00683A86"/>
    <w:rsid w:val="00686541"/>
    <w:rsid w:val="0069300B"/>
    <w:rsid w:val="006A4C72"/>
    <w:rsid w:val="006A73A7"/>
    <w:rsid w:val="006B79E9"/>
    <w:rsid w:val="006D65F8"/>
    <w:rsid w:val="006F4D23"/>
    <w:rsid w:val="006F53D2"/>
    <w:rsid w:val="007016E9"/>
    <w:rsid w:val="007175B9"/>
    <w:rsid w:val="00720324"/>
    <w:rsid w:val="007215A9"/>
    <w:rsid w:val="007253E8"/>
    <w:rsid w:val="00735140"/>
    <w:rsid w:val="0073645E"/>
    <w:rsid w:val="007366E5"/>
    <w:rsid w:val="00745196"/>
    <w:rsid w:val="00755346"/>
    <w:rsid w:val="00776E3A"/>
    <w:rsid w:val="0078028E"/>
    <w:rsid w:val="007850D1"/>
    <w:rsid w:val="007857C8"/>
    <w:rsid w:val="00785FF6"/>
    <w:rsid w:val="00790E98"/>
    <w:rsid w:val="00796564"/>
    <w:rsid w:val="007A729F"/>
    <w:rsid w:val="007B3F4F"/>
    <w:rsid w:val="007C0E0E"/>
    <w:rsid w:val="007C153D"/>
    <w:rsid w:val="007C293D"/>
    <w:rsid w:val="007C333C"/>
    <w:rsid w:val="007C34A8"/>
    <w:rsid w:val="007E7052"/>
    <w:rsid w:val="007F71A4"/>
    <w:rsid w:val="008030EE"/>
    <w:rsid w:val="00812148"/>
    <w:rsid w:val="00814B43"/>
    <w:rsid w:val="00824541"/>
    <w:rsid w:val="00827BEA"/>
    <w:rsid w:val="0083016A"/>
    <w:rsid w:val="00846AAE"/>
    <w:rsid w:val="00867081"/>
    <w:rsid w:val="008836EC"/>
    <w:rsid w:val="0088652D"/>
    <w:rsid w:val="008978E8"/>
    <w:rsid w:val="008A02C4"/>
    <w:rsid w:val="008A49A0"/>
    <w:rsid w:val="008A6538"/>
    <w:rsid w:val="008D4FC8"/>
    <w:rsid w:val="008D5A80"/>
    <w:rsid w:val="008D5C84"/>
    <w:rsid w:val="008E4887"/>
    <w:rsid w:val="008E5483"/>
    <w:rsid w:val="008F4532"/>
    <w:rsid w:val="00933CCA"/>
    <w:rsid w:val="0093795C"/>
    <w:rsid w:val="009411E8"/>
    <w:rsid w:val="00952C89"/>
    <w:rsid w:val="009540F4"/>
    <w:rsid w:val="00956B75"/>
    <w:rsid w:val="009603F2"/>
    <w:rsid w:val="009633A1"/>
    <w:rsid w:val="00990E21"/>
    <w:rsid w:val="009918BB"/>
    <w:rsid w:val="009931F7"/>
    <w:rsid w:val="00994768"/>
    <w:rsid w:val="009A3F4C"/>
    <w:rsid w:val="009A7888"/>
    <w:rsid w:val="009B1CC0"/>
    <w:rsid w:val="009B4952"/>
    <w:rsid w:val="009C63EE"/>
    <w:rsid w:val="009D0878"/>
    <w:rsid w:val="009D449D"/>
    <w:rsid w:val="009E62E6"/>
    <w:rsid w:val="009E65EC"/>
    <w:rsid w:val="009F2058"/>
    <w:rsid w:val="009F391D"/>
    <w:rsid w:val="00A11130"/>
    <w:rsid w:val="00A1144C"/>
    <w:rsid w:val="00A1329C"/>
    <w:rsid w:val="00A14E3F"/>
    <w:rsid w:val="00A25023"/>
    <w:rsid w:val="00A2760D"/>
    <w:rsid w:val="00A33196"/>
    <w:rsid w:val="00A42CE4"/>
    <w:rsid w:val="00A56B81"/>
    <w:rsid w:val="00A60377"/>
    <w:rsid w:val="00A6314E"/>
    <w:rsid w:val="00A77B4D"/>
    <w:rsid w:val="00A8052D"/>
    <w:rsid w:val="00A873A2"/>
    <w:rsid w:val="00A9077F"/>
    <w:rsid w:val="00AA04BD"/>
    <w:rsid w:val="00AA276C"/>
    <w:rsid w:val="00AB673E"/>
    <w:rsid w:val="00AB6E9E"/>
    <w:rsid w:val="00AC7C34"/>
    <w:rsid w:val="00AD121E"/>
    <w:rsid w:val="00AD518A"/>
    <w:rsid w:val="00AD5BD2"/>
    <w:rsid w:val="00AD6216"/>
    <w:rsid w:val="00AE2F61"/>
    <w:rsid w:val="00AE313B"/>
    <w:rsid w:val="00AE7650"/>
    <w:rsid w:val="00B0556F"/>
    <w:rsid w:val="00B112B1"/>
    <w:rsid w:val="00B1221A"/>
    <w:rsid w:val="00B204FE"/>
    <w:rsid w:val="00B23B39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4A66"/>
    <w:rsid w:val="00BD55EE"/>
    <w:rsid w:val="00BE1622"/>
    <w:rsid w:val="00BE4B1C"/>
    <w:rsid w:val="00C051BF"/>
    <w:rsid w:val="00C124EA"/>
    <w:rsid w:val="00C3233C"/>
    <w:rsid w:val="00C33D45"/>
    <w:rsid w:val="00C367CB"/>
    <w:rsid w:val="00C3763A"/>
    <w:rsid w:val="00C60281"/>
    <w:rsid w:val="00C71042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335"/>
    <w:rsid w:val="00CE2C76"/>
    <w:rsid w:val="00D03C8E"/>
    <w:rsid w:val="00D046EF"/>
    <w:rsid w:val="00D07B34"/>
    <w:rsid w:val="00D17B71"/>
    <w:rsid w:val="00D212D1"/>
    <w:rsid w:val="00D22E33"/>
    <w:rsid w:val="00D22FED"/>
    <w:rsid w:val="00D357E1"/>
    <w:rsid w:val="00D35BBD"/>
    <w:rsid w:val="00D37FAD"/>
    <w:rsid w:val="00D4052E"/>
    <w:rsid w:val="00D5184A"/>
    <w:rsid w:val="00D5627D"/>
    <w:rsid w:val="00D57029"/>
    <w:rsid w:val="00D6600D"/>
    <w:rsid w:val="00D70757"/>
    <w:rsid w:val="00D728D5"/>
    <w:rsid w:val="00D73C98"/>
    <w:rsid w:val="00D77483"/>
    <w:rsid w:val="00D7797C"/>
    <w:rsid w:val="00D83EA1"/>
    <w:rsid w:val="00D85A52"/>
    <w:rsid w:val="00D95924"/>
    <w:rsid w:val="00DB0B61"/>
    <w:rsid w:val="00DC4C25"/>
    <w:rsid w:val="00DD2D34"/>
    <w:rsid w:val="00DD467E"/>
    <w:rsid w:val="00DE136D"/>
    <w:rsid w:val="00DE4136"/>
    <w:rsid w:val="00DE4550"/>
    <w:rsid w:val="00DE6534"/>
    <w:rsid w:val="00DF0F24"/>
    <w:rsid w:val="00DF153E"/>
    <w:rsid w:val="00DF7CF5"/>
    <w:rsid w:val="00DF7F4F"/>
    <w:rsid w:val="00E066EE"/>
    <w:rsid w:val="00E07D28"/>
    <w:rsid w:val="00E30CB9"/>
    <w:rsid w:val="00E379DC"/>
    <w:rsid w:val="00E46808"/>
    <w:rsid w:val="00E53A5C"/>
    <w:rsid w:val="00E5521B"/>
    <w:rsid w:val="00E61D86"/>
    <w:rsid w:val="00E61FB1"/>
    <w:rsid w:val="00E63862"/>
    <w:rsid w:val="00E665C1"/>
    <w:rsid w:val="00E72DA3"/>
    <w:rsid w:val="00E73F84"/>
    <w:rsid w:val="00E77BAC"/>
    <w:rsid w:val="00E87CEA"/>
    <w:rsid w:val="00E97BD9"/>
    <w:rsid w:val="00EA0FAD"/>
    <w:rsid w:val="00EA2A54"/>
    <w:rsid w:val="00EA586D"/>
    <w:rsid w:val="00EA7E66"/>
    <w:rsid w:val="00EB219C"/>
    <w:rsid w:val="00EB6D26"/>
    <w:rsid w:val="00EC0C92"/>
    <w:rsid w:val="00ED0885"/>
    <w:rsid w:val="00ED1942"/>
    <w:rsid w:val="00ED4D12"/>
    <w:rsid w:val="00EE0848"/>
    <w:rsid w:val="00EE6FD9"/>
    <w:rsid w:val="00F03B1E"/>
    <w:rsid w:val="00F03F2C"/>
    <w:rsid w:val="00F1202D"/>
    <w:rsid w:val="00F217AB"/>
    <w:rsid w:val="00F35A06"/>
    <w:rsid w:val="00F435D3"/>
    <w:rsid w:val="00F45F41"/>
    <w:rsid w:val="00F46425"/>
    <w:rsid w:val="00F5078D"/>
    <w:rsid w:val="00F534FB"/>
    <w:rsid w:val="00F55BCF"/>
    <w:rsid w:val="00F56FFE"/>
    <w:rsid w:val="00F64857"/>
    <w:rsid w:val="00F84D86"/>
    <w:rsid w:val="00F90401"/>
    <w:rsid w:val="00F904FC"/>
    <w:rsid w:val="00F935BF"/>
    <w:rsid w:val="00F94EB5"/>
    <w:rsid w:val="00FA4359"/>
    <w:rsid w:val="00FA4C84"/>
    <w:rsid w:val="00FA71D5"/>
    <w:rsid w:val="00FB0F18"/>
    <w:rsid w:val="00FE18B2"/>
    <w:rsid w:val="00FE7443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EC4BB"/>
  <w15:chartTrackingRefBased/>
  <w15:docId w15:val="{6857C97D-A513-4F72-9AD6-77BE4D8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2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shan%20Talekar\AppData\Roaming\Microsoft\Templates\Student%20Resume%20(Modern%20design)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BC45E2-7222-49F5-90FE-4B610CB39717}" type="doc">
      <dgm:prSet loTypeId="urn:microsoft.com/office/officeart/2005/8/layout/vList4" loCatId="picture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5B1DC898-A69D-4EBE-B664-26B9EA9B077C}">
      <dgm:prSet phldrT="[Text]" custT="1"/>
      <dgm:spPr>
        <a:solidFill>
          <a:schemeClr val="accent5">
            <a:alpha val="90000"/>
          </a:schemeClr>
        </a:solidFill>
        <a:ln>
          <a:noFill/>
        </a:ln>
      </dgm:spPr>
      <dgm:t>
        <a:bodyPr/>
        <a:lstStyle/>
        <a:p>
          <a:pPr algn="r"/>
          <a:r>
            <a:rPr lang="en-US" sz="2200">
              <a:latin typeface="Cambria" panose="02040503050406030204" pitchFamily="18" charset="0"/>
              <a:ea typeface="Cambria" panose="02040503050406030204" pitchFamily="18" charset="0"/>
            </a:rPr>
            <a:t>     </a:t>
          </a:r>
          <a:r>
            <a:rPr lang="en-US" sz="2800">
              <a:latin typeface="Cambria" panose="02040503050406030204" pitchFamily="18" charset="0"/>
              <a:ea typeface="Cambria" panose="02040503050406030204" pitchFamily="18" charset="0"/>
            </a:rPr>
            <a:t>ABHIJEET VISHWAKARMA</a:t>
          </a:r>
        </a:p>
        <a:p>
          <a:pPr algn="r"/>
          <a:r>
            <a:rPr lang="en-US" sz="2200">
              <a:latin typeface="Cambria" panose="02040503050406030204" pitchFamily="18" charset="0"/>
              <a:ea typeface="Cambria" panose="02040503050406030204" pitchFamily="18" charset="0"/>
            </a:rPr>
            <a:t>8767765307</a:t>
          </a:r>
        </a:p>
        <a:p>
          <a:pPr algn="r"/>
          <a:r>
            <a:rPr lang="en-US" sz="2000">
              <a:latin typeface="Cambria" panose="02040503050406030204" pitchFamily="18" charset="0"/>
              <a:ea typeface="Cambria" panose="02040503050406030204" pitchFamily="18" charset="0"/>
            </a:rPr>
            <a:t>vishwakarmaabhijeet739@gmail.com</a:t>
          </a:r>
        </a:p>
      </dgm:t>
    </dgm:pt>
    <dgm:pt modelId="{16DAF2FF-E9B8-4ACD-BAAE-A05E25CBC2D5}" type="parTrans" cxnId="{D6776200-B868-4954-97D6-9665D6857EAE}">
      <dgm:prSet/>
      <dgm:spPr/>
      <dgm:t>
        <a:bodyPr/>
        <a:lstStyle/>
        <a:p>
          <a:endParaRPr lang="en-US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5A02DC3-E2D2-4FFC-B084-1043F3E3F2D2}" type="sibTrans" cxnId="{D6776200-B868-4954-97D6-9665D6857EAE}">
      <dgm:prSet/>
      <dgm:spPr/>
      <dgm:t>
        <a:bodyPr/>
        <a:lstStyle/>
        <a:p>
          <a:endParaRPr lang="en-US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EAAF638-04D1-4887-B39D-EF8C3D4B55B0}" type="pres">
      <dgm:prSet presAssocID="{71BC45E2-7222-49F5-90FE-4B610CB39717}" presName="linear" presStyleCnt="0">
        <dgm:presLayoutVars>
          <dgm:dir/>
          <dgm:resizeHandles val="exact"/>
        </dgm:presLayoutVars>
      </dgm:prSet>
      <dgm:spPr/>
    </dgm:pt>
    <dgm:pt modelId="{51BF8862-2D94-43A5-8284-C75C4FDE1469}" type="pres">
      <dgm:prSet presAssocID="{5B1DC898-A69D-4EBE-B664-26B9EA9B077C}" presName="comp" presStyleCnt="0"/>
      <dgm:spPr/>
    </dgm:pt>
    <dgm:pt modelId="{8D68BB45-ABB8-484E-BE0E-5B7E931557AA}" type="pres">
      <dgm:prSet presAssocID="{5B1DC898-A69D-4EBE-B664-26B9EA9B077C}" presName="box" presStyleLbl="node1" presStyleIdx="0" presStyleCnt="1" custLinFactNeighborX="-88" custLinFactNeighborY="-3191"/>
      <dgm:spPr/>
    </dgm:pt>
    <dgm:pt modelId="{F392D1F2-C2B8-44F3-8230-E9211C07AB73}" type="pres">
      <dgm:prSet presAssocID="{5B1DC898-A69D-4EBE-B664-26B9EA9B077C}" presName="img" presStyleLbl="fgImgPlace1" presStyleIdx="0" presStyleCnt="1" custScaleY="100984" custLinFactNeighborX="670" custLinFactNeighborY="1216"/>
      <dgm:spPr>
        <a:prstGeom prst="flowChartProcess">
          <a:avLst/>
        </a:prstGeom>
        <a:blipFill rotWithShape="1">
          <a:blip xmlns:r="http://schemas.openxmlformats.org/officeDocument/2006/relationships" r:embed="rId1"/>
          <a:srcRect/>
          <a:stretch>
            <a:fillRect t="-13000" b="-13000"/>
          </a:stretch>
        </a:blipFill>
      </dgm:spPr>
    </dgm:pt>
    <dgm:pt modelId="{1C25EE49-A000-481D-BA53-EDD319A76C22}" type="pres">
      <dgm:prSet presAssocID="{5B1DC898-A69D-4EBE-B664-26B9EA9B077C}" presName="text" presStyleLbl="node1" presStyleIdx="0" presStyleCnt="1">
        <dgm:presLayoutVars>
          <dgm:bulletEnabled val="1"/>
        </dgm:presLayoutVars>
      </dgm:prSet>
      <dgm:spPr/>
    </dgm:pt>
  </dgm:ptLst>
  <dgm:cxnLst>
    <dgm:cxn modelId="{D6776200-B868-4954-97D6-9665D6857EAE}" srcId="{71BC45E2-7222-49F5-90FE-4B610CB39717}" destId="{5B1DC898-A69D-4EBE-B664-26B9EA9B077C}" srcOrd="0" destOrd="0" parTransId="{16DAF2FF-E9B8-4ACD-BAAE-A05E25CBC2D5}" sibTransId="{C5A02DC3-E2D2-4FFC-B084-1043F3E3F2D2}"/>
    <dgm:cxn modelId="{CC621508-5A29-448B-A629-DEA7D560BD03}" type="presOf" srcId="{5B1DC898-A69D-4EBE-B664-26B9EA9B077C}" destId="{8D68BB45-ABB8-484E-BE0E-5B7E931557AA}" srcOrd="0" destOrd="0" presId="urn:microsoft.com/office/officeart/2005/8/layout/vList4"/>
    <dgm:cxn modelId="{55089B5D-03FA-47D8-A792-2CFCE8A078AE}" type="presOf" srcId="{71BC45E2-7222-49F5-90FE-4B610CB39717}" destId="{CEAAF638-04D1-4887-B39D-EF8C3D4B55B0}" srcOrd="0" destOrd="0" presId="urn:microsoft.com/office/officeart/2005/8/layout/vList4"/>
    <dgm:cxn modelId="{0AE8CDFC-FF9B-4C4D-81A2-3BCC4CFD81DF}" type="presOf" srcId="{5B1DC898-A69D-4EBE-B664-26B9EA9B077C}" destId="{1C25EE49-A000-481D-BA53-EDD319A76C22}" srcOrd="1" destOrd="0" presId="urn:microsoft.com/office/officeart/2005/8/layout/vList4"/>
    <dgm:cxn modelId="{4CEB688A-834E-4D65-8CD0-7F9213AD1712}" type="presParOf" srcId="{CEAAF638-04D1-4887-B39D-EF8C3D4B55B0}" destId="{51BF8862-2D94-43A5-8284-C75C4FDE1469}" srcOrd="0" destOrd="0" presId="urn:microsoft.com/office/officeart/2005/8/layout/vList4"/>
    <dgm:cxn modelId="{5E229732-2EB2-413C-B743-1318362ACE78}" type="presParOf" srcId="{51BF8862-2D94-43A5-8284-C75C4FDE1469}" destId="{8D68BB45-ABB8-484E-BE0E-5B7E931557AA}" srcOrd="0" destOrd="0" presId="urn:microsoft.com/office/officeart/2005/8/layout/vList4"/>
    <dgm:cxn modelId="{708C0300-2D04-4149-8173-434F71A7A483}" type="presParOf" srcId="{51BF8862-2D94-43A5-8284-C75C4FDE1469}" destId="{F392D1F2-C2B8-44F3-8230-E9211C07AB73}" srcOrd="1" destOrd="0" presId="urn:microsoft.com/office/officeart/2005/8/layout/vList4"/>
    <dgm:cxn modelId="{81E77887-92CE-4C8D-8B27-B0437FDD977B}" type="presParOf" srcId="{51BF8862-2D94-43A5-8284-C75C4FDE1469}" destId="{1C25EE49-A000-481D-BA53-EDD319A76C22}" srcOrd="2" destOrd="0" presId="urn:microsoft.com/office/officeart/2005/8/layout/vList4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0B080A-8AB9-49E7-B86C-0C3541E94030}" type="doc">
      <dgm:prSet loTypeId="urn:microsoft.com/office/officeart/2011/layout/TabList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05579C2-0973-4AB5-9C95-86597FBAA6B1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  <a:ea typeface="Cambria" panose="02040503050406030204" pitchFamily="18" charset="0"/>
            </a:rPr>
            <a:t>ADDRESS</a:t>
          </a:r>
        </a:p>
      </dgm:t>
    </dgm:pt>
    <dgm:pt modelId="{B05BB9ED-DC3A-4D0D-9E7D-428D76F2322B}" type="parTrans" cxnId="{EC84B841-84CF-482C-AF62-5845D61AB848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F17D934-6B29-42BC-A5E5-EC8E9451C302}" type="sibTrans" cxnId="{EC84B841-84CF-482C-AF62-5845D61AB848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078F135E-7FCE-4069-8714-3C620FE9ED10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  <a:ea typeface="Cambria" panose="02040503050406030204" pitchFamily="18" charset="0"/>
            </a:rPr>
            <a:t>A-202,GANDHARVA CHS, CENTRAL PARK, NALLASOPARA EAST, MUMBAI</a:t>
          </a:r>
        </a:p>
      </dgm:t>
    </dgm:pt>
    <dgm:pt modelId="{BC64C39E-5340-4921-B9D1-C263E8A12272}" type="parTrans" cxnId="{17640225-56C8-49DB-B6B1-DE33BDDF609A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3B0AFB7B-9FD0-4ED4-8A2F-8C5F854657D2}" type="sibTrans" cxnId="{17640225-56C8-49DB-B6B1-DE33BDDF609A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6DF1A325-7413-46A9-B709-EBDD3501BC87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  <a:ea typeface="Cambria" panose="02040503050406030204" pitchFamily="18" charset="0"/>
            </a:rPr>
            <a:t>LINKEDIN PROFILE</a:t>
          </a:r>
        </a:p>
      </dgm:t>
    </dgm:pt>
    <dgm:pt modelId="{41B35CB3-E87A-4F09-94E5-C97F81A48B9C}" type="parTrans" cxnId="{8881E9D3-E769-4EA2-86DC-6B0804D438A3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E98DFD98-906D-4F63-9CD2-2882777A0DF3}" type="sibTrans" cxnId="{8881E9D3-E769-4EA2-86DC-6B0804D438A3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A64C009-0EE0-47CF-9562-722D4BCF9678}">
      <dgm:prSet phldrT="[Text]" custT="1"/>
      <dgm:spPr/>
      <dgm:t>
        <a:bodyPr/>
        <a:lstStyle/>
        <a:p>
          <a:r>
            <a:rPr lang="en-IN" sz="1100">
              <a:latin typeface="Cambria" panose="02040503050406030204" pitchFamily="18" charset="0"/>
            </a:rPr>
            <a:t>abhijeet-vishwakarma-117409121</a:t>
          </a:r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6279E54-9FD2-432D-A5A1-7953F2D3A74A}" type="sibTrans" cxnId="{7450E159-6F73-40A3-95DA-806B3CC9E1DC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8A8632CA-45B6-4AEE-B5FA-5904F70AAE37}" type="parTrans" cxnId="{7450E159-6F73-40A3-95DA-806B3CC9E1DC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39A107A5-CF2B-4B96-AB1C-B30C5C482A14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  <a:ea typeface="Cambria" panose="02040503050406030204" pitchFamily="18" charset="0"/>
            </a:rPr>
            <a:t>27 DEC 1997</a:t>
          </a:r>
        </a:p>
      </dgm:t>
    </dgm:pt>
    <dgm:pt modelId="{977F6D06-B66E-469A-BE63-48B68E2A5544}" type="sibTrans" cxnId="{60DD7989-6EFB-424D-B579-24971A029666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F0639270-ADAB-4E9E-B561-5601DFC6029E}" type="parTrans" cxnId="{60DD7989-6EFB-424D-B579-24971A029666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6C595369-D6A9-42DF-BF13-DE784BE7ACB3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  <a:ea typeface="Cambria" panose="02040503050406030204" pitchFamily="18" charset="0"/>
            </a:rPr>
            <a:t>DATE OF BIRTH</a:t>
          </a:r>
        </a:p>
      </dgm:t>
    </dgm:pt>
    <dgm:pt modelId="{F80D62C7-B52F-4F00-B4A3-5EE6E5FDD24E}" type="sibTrans" cxnId="{38C5DE72-DB9D-4D19-A5A5-19E042A8F111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802F55FC-2A51-4153-8C39-38F4C4981EB4}" type="parTrans" cxnId="{38C5DE72-DB9D-4D19-A5A5-19E042A8F111}">
      <dgm:prSet/>
      <dgm:spPr/>
      <dgm:t>
        <a:bodyPr/>
        <a:lstStyle/>
        <a:p>
          <a:endParaRPr lang="en-US" sz="110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FA6C50F-0155-43EA-A8BB-985A3EEB4EA8}" type="pres">
      <dgm:prSet presAssocID="{770B080A-8AB9-49E7-B86C-0C3541E94030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CD7FBC3F-333D-4433-81A0-1F9821E60524}" type="pres">
      <dgm:prSet presAssocID="{105579C2-0973-4AB5-9C95-86597FBAA6B1}" presName="composite" presStyleCnt="0"/>
      <dgm:spPr/>
    </dgm:pt>
    <dgm:pt modelId="{61B0A885-F988-4490-94E5-16FCE88FD94D}" type="pres">
      <dgm:prSet presAssocID="{105579C2-0973-4AB5-9C95-86597FBAA6B1}" presName="FirstChild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C94E685-8737-4FD0-9078-03F01DE8F714}" type="pres">
      <dgm:prSet presAssocID="{105579C2-0973-4AB5-9C95-86597FBAA6B1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C1E5358A-55DD-4D0F-AF14-D458E6C89AE6}" type="pres">
      <dgm:prSet presAssocID="{105579C2-0973-4AB5-9C95-86597FBAA6B1}" presName="Accent" presStyleLbl="parChTrans1D1" presStyleIdx="0" presStyleCnt="3"/>
      <dgm:spPr/>
    </dgm:pt>
    <dgm:pt modelId="{4015CA72-58F1-4395-A9C6-F99EEDD629F8}" type="pres">
      <dgm:prSet presAssocID="{CF17D934-6B29-42BC-A5E5-EC8E9451C302}" presName="sibTrans" presStyleCnt="0"/>
      <dgm:spPr/>
    </dgm:pt>
    <dgm:pt modelId="{EE1FF432-76B8-4F96-9EF1-9B6FCF7BAEBC}" type="pres">
      <dgm:prSet presAssocID="{6C595369-D6A9-42DF-BF13-DE784BE7ACB3}" presName="composite" presStyleCnt="0"/>
      <dgm:spPr/>
    </dgm:pt>
    <dgm:pt modelId="{94178865-3845-4B40-B676-B97151A05B01}" type="pres">
      <dgm:prSet presAssocID="{6C595369-D6A9-42DF-BF13-DE784BE7ACB3}" presName="FirstChild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9E47687-68E8-48FF-B3ED-851D4263DBB4}" type="pres">
      <dgm:prSet presAssocID="{6C595369-D6A9-42DF-BF13-DE784BE7ACB3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A9272FD1-EBA4-496B-BEE2-389CFD8054FF}" type="pres">
      <dgm:prSet presAssocID="{6C595369-D6A9-42DF-BF13-DE784BE7ACB3}" presName="Accent" presStyleLbl="parChTrans1D1" presStyleIdx="1" presStyleCnt="3"/>
      <dgm:spPr/>
    </dgm:pt>
    <dgm:pt modelId="{F7FEE3D9-04CC-4E02-AE14-1F1AE7AA4A91}" type="pres">
      <dgm:prSet presAssocID="{F80D62C7-B52F-4F00-B4A3-5EE6E5FDD24E}" presName="sibTrans" presStyleCnt="0"/>
      <dgm:spPr/>
    </dgm:pt>
    <dgm:pt modelId="{281E0AD5-66FA-4D40-9D1B-A0E25FB6C1FE}" type="pres">
      <dgm:prSet presAssocID="{6DF1A325-7413-46A9-B709-EBDD3501BC87}" presName="composite" presStyleCnt="0"/>
      <dgm:spPr/>
    </dgm:pt>
    <dgm:pt modelId="{2C57F4F5-A8B8-4AD6-8520-E8AAE6877479}" type="pres">
      <dgm:prSet presAssocID="{6DF1A325-7413-46A9-B709-EBDD3501BC87}" presName="FirstChild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49CF508-C165-4933-A00B-D8B2AFC204FE}" type="pres">
      <dgm:prSet presAssocID="{6DF1A325-7413-46A9-B709-EBDD3501BC87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F540CC4F-BFCF-4B60-BA8D-FEA8F4AEFB51}" type="pres">
      <dgm:prSet presAssocID="{6DF1A325-7413-46A9-B709-EBDD3501BC87}" presName="Accent" presStyleLbl="parChTrans1D1" presStyleIdx="2" presStyleCnt="3"/>
      <dgm:spPr/>
    </dgm:pt>
  </dgm:ptLst>
  <dgm:cxnLst>
    <dgm:cxn modelId="{6A45AF06-1EA9-47F8-9CC9-9ED5988396E1}" type="presOf" srcId="{6C595369-D6A9-42DF-BF13-DE784BE7ACB3}" destId="{49E47687-68E8-48FF-B3ED-851D4263DBB4}" srcOrd="0" destOrd="0" presId="urn:microsoft.com/office/officeart/2011/layout/TabList"/>
    <dgm:cxn modelId="{EAAD4F18-A4BB-486E-9307-F08406F108D8}" type="presOf" srcId="{105579C2-0973-4AB5-9C95-86597FBAA6B1}" destId="{4C94E685-8737-4FD0-9078-03F01DE8F714}" srcOrd="0" destOrd="0" presId="urn:microsoft.com/office/officeart/2011/layout/TabList"/>
    <dgm:cxn modelId="{62986721-DCF8-49A5-9EC6-2B0C7B2904A8}" type="presOf" srcId="{6DF1A325-7413-46A9-B709-EBDD3501BC87}" destId="{449CF508-C165-4933-A00B-D8B2AFC204FE}" srcOrd="0" destOrd="0" presId="urn:microsoft.com/office/officeart/2011/layout/TabList"/>
    <dgm:cxn modelId="{17640225-56C8-49DB-B6B1-DE33BDDF609A}" srcId="{105579C2-0973-4AB5-9C95-86597FBAA6B1}" destId="{078F135E-7FCE-4069-8714-3C620FE9ED10}" srcOrd="0" destOrd="0" parTransId="{BC64C39E-5340-4921-B9D1-C263E8A12272}" sibTransId="{3B0AFB7B-9FD0-4ED4-8A2F-8C5F854657D2}"/>
    <dgm:cxn modelId="{7B5CF02D-4621-4DB8-A659-7B64B517437B}" type="presOf" srcId="{4A64C009-0EE0-47CF-9562-722D4BCF9678}" destId="{2C57F4F5-A8B8-4AD6-8520-E8AAE6877479}" srcOrd="0" destOrd="0" presId="urn:microsoft.com/office/officeart/2011/layout/TabList"/>
    <dgm:cxn modelId="{EC84B841-84CF-482C-AF62-5845D61AB848}" srcId="{770B080A-8AB9-49E7-B86C-0C3541E94030}" destId="{105579C2-0973-4AB5-9C95-86597FBAA6B1}" srcOrd="0" destOrd="0" parTransId="{B05BB9ED-DC3A-4D0D-9E7D-428D76F2322B}" sibTransId="{CF17D934-6B29-42BC-A5E5-EC8E9451C302}"/>
    <dgm:cxn modelId="{18B36D62-0875-4E3B-BEB9-611BD73D5AFE}" type="presOf" srcId="{770B080A-8AB9-49E7-B86C-0C3541E94030}" destId="{4FA6C50F-0155-43EA-A8BB-985A3EEB4EA8}" srcOrd="0" destOrd="0" presId="urn:microsoft.com/office/officeart/2011/layout/TabList"/>
    <dgm:cxn modelId="{B40B2B6D-3178-4A52-868D-611C1BD41867}" type="presOf" srcId="{078F135E-7FCE-4069-8714-3C620FE9ED10}" destId="{61B0A885-F988-4490-94E5-16FCE88FD94D}" srcOrd="0" destOrd="0" presId="urn:microsoft.com/office/officeart/2011/layout/TabList"/>
    <dgm:cxn modelId="{38C5DE72-DB9D-4D19-A5A5-19E042A8F111}" srcId="{770B080A-8AB9-49E7-B86C-0C3541E94030}" destId="{6C595369-D6A9-42DF-BF13-DE784BE7ACB3}" srcOrd="1" destOrd="0" parTransId="{802F55FC-2A51-4153-8C39-38F4C4981EB4}" sibTransId="{F80D62C7-B52F-4F00-B4A3-5EE6E5FDD24E}"/>
    <dgm:cxn modelId="{7450E159-6F73-40A3-95DA-806B3CC9E1DC}" srcId="{6DF1A325-7413-46A9-B709-EBDD3501BC87}" destId="{4A64C009-0EE0-47CF-9562-722D4BCF9678}" srcOrd="0" destOrd="0" parTransId="{8A8632CA-45B6-4AEE-B5FA-5904F70AAE37}" sibTransId="{A6279E54-9FD2-432D-A5A1-7953F2D3A74A}"/>
    <dgm:cxn modelId="{1EA60189-1C11-46BF-B20A-24FC27C9AB0D}" type="presOf" srcId="{39A107A5-CF2B-4B96-AB1C-B30C5C482A14}" destId="{94178865-3845-4B40-B676-B97151A05B01}" srcOrd="0" destOrd="0" presId="urn:microsoft.com/office/officeart/2011/layout/TabList"/>
    <dgm:cxn modelId="{60DD7989-6EFB-424D-B579-24971A029666}" srcId="{6C595369-D6A9-42DF-BF13-DE784BE7ACB3}" destId="{39A107A5-CF2B-4B96-AB1C-B30C5C482A14}" srcOrd="0" destOrd="0" parTransId="{F0639270-ADAB-4E9E-B561-5601DFC6029E}" sibTransId="{977F6D06-B66E-469A-BE63-48B68E2A5544}"/>
    <dgm:cxn modelId="{8881E9D3-E769-4EA2-86DC-6B0804D438A3}" srcId="{770B080A-8AB9-49E7-B86C-0C3541E94030}" destId="{6DF1A325-7413-46A9-B709-EBDD3501BC87}" srcOrd="2" destOrd="0" parTransId="{41B35CB3-E87A-4F09-94E5-C97F81A48B9C}" sibTransId="{E98DFD98-906D-4F63-9CD2-2882777A0DF3}"/>
    <dgm:cxn modelId="{778D1763-6244-4D0D-871A-0980483B5D5E}" type="presParOf" srcId="{4FA6C50F-0155-43EA-A8BB-985A3EEB4EA8}" destId="{CD7FBC3F-333D-4433-81A0-1F9821E60524}" srcOrd="0" destOrd="0" presId="urn:microsoft.com/office/officeart/2011/layout/TabList"/>
    <dgm:cxn modelId="{35BAFC9F-EA5F-48AA-BF88-3FD03F0F3ED7}" type="presParOf" srcId="{CD7FBC3F-333D-4433-81A0-1F9821E60524}" destId="{61B0A885-F988-4490-94E5-16FCE88FD94D}" srcOrd="0" destOrd="0" presId="urn:microsoft.com/office/officeart/2011/layout/TabList"/>
    <dgm:cxn modelId="{D6488652-850A-4473-AFED-F88A29E0B32E}" type="presParOf" srcId="{CD7FBC3F-333D-4433-81A0-1F9821E60524}" destId="{4C94E685-8737-4FD0-9078-03F01DE8F714}" srcOrd="1" destOrd="0" presId="urn:microsoft.com/office/officeart/2011/layout/TabList"/>
    <dgm:cxn modelId="{D8EE84D4-7E34-4FAB-A773-721EDBF9FE93}" type="presParOf" srcId="{CD7FBC3F-333D-4433-81A0-1F9821E60524}" destId="{C1E5358A-55DD-4D0F-AF14-D458E6C89AE6}" srcOrd="2" destOrd="0" presId="urn:microsoft.com/office/officeart/2011/layout/TabList"/>
    <dgm:cxn modelId="{43506D42-B009-40F2-92AE-A953FB6F290C}" type="presParOf" srcId="{4FA6C50F-0155-43EA-A8BB-985A3EEB4EA8}" destId="{4015CA72-58F1-4395-A9C6-F99EEDD629F8}" srcOrd="1" destOrd="0" presId="urn:microsoft.com/office/officeart/2011/layout/TabList"/>
    <dgm:cxn modelId="{7EBEEE4A-9CEA-466A-9BEC-0F635D2DE04B}" type="presParOf" srcId="{4FA6C50F-0155-43EA-A8BB-985A3EEB4EA8}" destId="{EE1FF432-76B8-4F96-9EF1-9B6FCF7BAEBC}" srcOrd="2" destOrd="0" presId="urn:microsoft.com/office/officeart/2011/layout/TabList"/>
    <dgm:cxn modelId="{CE79F37C-4526-4E08-9C6E-FD7691B9EA34}" type="presParOf" srcId="{EE1FF432-76B8-4F96-9EF1-9B6FCF7BAEBC}" destId="{94178865-3845-4B40-B676-B97151A05B01}" srcOrd="0" destOrd="0" presId="urn:microsoft.com/office/officeart/2011/layout/TabList"/>
    <dgm:cxn modelId="{EA9C982E-2EA7-414A-9679-D809352F11E0}" type="presParOf" srcId="{EE1FF432-76B8-4F96-9EF1-9B6FCF7BAEBC}" destId="{49E47687-68E8-48FF-B3ED-851D4263DBB4}" srcOrd="1" destOrd="0" presId="urn:microsoft.com/office/officeart/2011/layout/TabList"/>
    <dgm:cxn modelId="{0C24E25C-7108-4EE8-AD80-803487A05BF1}" type="presParOf" srcId="{EE1FF432-76B8-4F96-9EF1-9B6FCF7BAEBC}" destId="{A9272FD1-EBA4-496B-BEE2-389CFD8054FF}" srcOrd="2" destOrd="0" presId="urn:microsoft.com/office/officeart/2011/layout/TabList"/>
    <dgm:cxn modelId="{90737520-5810-4253-9EBD-4AC5E6B5331F}" type="presParOf" srcId="{4FA6C50F-0155-43EA-A8BB-985A3EEB4EA8}" destId="{F7FEE3D9-04CC-4E02-AE14-1F1AE7AA4A91}" srcOrd="3" destOrd="0" presId="urn:microsoft.com/office/officeart/2011/layout/TabList"/>
    <dgm:cxn modelId="{23F06076-6F21-4AB7-8E45-F32044D9AA66}" type="presParOf" srcId="{4FA6C50F-0155-43EA-A8BB-985A3EEB4EA8}" destId="{281E0AD5-66FA-4D40-9D1B-A0E25FB6C1FE}" srcOrd="4" destOrd="0" presId="urn:microsoft.com/office/officeart/2011/layout/TabList"/>
    <dgm:cxn modelId="{48815AB5-9BFC-42CE-94E3-9C40950BA15D}" type="presParOf" srcId="{281E0AD5-66FA-4D40-9D1B-A0E25FB6C1FE}" destId="{2C57F4F5-A8B8-4AD6-8520-E8AAE6877479}" srcOrd="0" destOrd="0" presId="urn:microsoft.com/office/officeart/2011/layout/TabList"/>
    <dgm:cxn modelId="{32E9C737-A2A9-4105-A9B7-71C6D0718F3C}" type="presParOf" srcId="{281E0AD5-66FA-4D40-9D1B-A0E25FB6C1FE}" destId="{449CF508-C165-4933-A00B-D8B2AFC204FE}" srcOrd="1" destOrd="0" presId="urn:microsoft.com/office/officeart/2011/layout/TabList"/>
    <dgm:cxn modelId="{5465CD8F-82B2-4C07-8302-E0674E7D0C3A}" type="presParOf" srcId="{281E0AD5-66FA-4D40-9D1B-A0E25FB6C1FE}" destId="{F540CC4F-BFCF-4B60-BA8D-FEA8F4AEFB51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68BB45-ABB8-484E-BE0E-5B7E931557AA}">
      <dsp:nvSpPr>
        <dsp:cNvPr id="0" name=""/>
        <dsp:cNvSpPr/>
      </dsp:nvSpPr>
      <dsp:spPr>
        <a:xfrm>
          <a:off x="0" y="0"/>
          <a:ext cx="5947410" cy="1500504"/>
        </a:xfrm>
        <a:prstGeom prst="roundRect">
          <a:avLst>
            <a:gd name="adj" fmla="val 10000"/>
          </a:avLst>
        </a:prstGeom>
        <a:solidFill>
          <a:schemeClr val="accent5">
            <a:alpha val="9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Cambria" panose="02040503050406030204" pitchFamily="18" charset="0"/>
              <a:ea typeface="Cambria" panose="02040503050406030204" pitchFamily="18" charset="0"/>
            </a:rPr>
            <a:t>     </a:t>
          </a:r>
          <a:r>
            <a:rPr lang="en-US" sz="2800" kern="1200">
              <a:latin typeface="Cambria" panose="02040503050406030204" pitchFamily="18" charset="0"/>
              <a:ea typeface="Cambria" panose="02040503050406030204" pitchFamily="18" charset="0"/>
            </a:rPr>
            <a:t>ABHIJEET VISHWAKARMA</a:t>
          </a:r>
        </a:p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Cambria" panose="02040503050406030204" pitchFamily="18" charset="0"/>
              <a:ea typeface="Cambria" panose="02040503050406030204" pitchFamily="18" charset="0"/>
            </a:rPr>
            <a:t>8767765307</a:t>
          </a:r>
        </a:p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Cambria" panose="02040503050406030204" pitchFamily="18" charset="0"/>
              <a:ea typeface="Cambria" panose="02040503050406030204" pitchFamily="18" charset="0"/>
            </a:rPr>
            <a:t>vishwakarmaabhijeet739@gmail.com</a:t>
          </a:r>
        </a:p>
      </dsp:txBody>
      <dsp:txXfrm>
        <a:off x="1339532" y="0"/>
        <a:ext cx="4607877" cy="1500504"/>
      </dsp:txXfrm>
    </dsp:sp>
    <dsp:sp modelId="{F392D1F2-C2B8-44F3-8230-E9211C07AB73}">
      <dsp:nvSpPr>
        <dsp:cNvPr id="0" name=""/>
        <dsp:cNvSpPr/>
      </dsp:nvSpPr>
      <dsp:spPr>
        <a:xfrm>
          <a:off x="158020" y="158741"/>
          <a:ext cx="1189482" cy="1212215"/>
        </a:xfrm>
        <a:prstGeom prst="flowChartProcess">
          <a:avLst/>
        </a:prstGeom>
        <a:blipFill rotWithShape="1">
          <a:blip xmlns:r="http://schemas.openxmlformats.org/officeDocument/2006/relationships" r:embed="rId1"/>
          <a:srcRect/>
          <a:stretch>
            <a:fillRect t="-13000" b="-1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0CC4F-BFCF-4B60-BA8D-FEA8F4AEFB51}">
      <dsp:nvSpPr>
        <dsp:cNvPr id="0" name=""/>
        <dsp:cNvSpPr/>
      </dsp:nvSpPr>
      <dsp:spPr>
        <a:xfrm>
          <a:off x="0" y="885795"/>
          <a:ext cx="5702299" cy="0"/>
        </a:xfrm>
        <a:prstGeom prst="line">
          <a:avLst/>
        </a:pr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72FD1-EBA4-496B-BEE2-389CFD8054FF}">
      <dsp:nvSpPr>
        <dsp:cNvPr id="0" name=""/>
        <dsp:cNvSpPr/>
      </dsp:nvSpPr>
      <dsp:spPr>
        <a:xfrm>
          <a:off x="0" y="585777"/>
          <a:ext cx="5702299" cy="0"/>
        </a:xfrm>
        <a:prstGeom prst="line">
          <a:avLst/>
        </a:pr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5358A-55DD-4D0F-AF14-D458E6C89AE6}">
      <dsp:nvSpPr>
        <dsp:cNvPr id="0" name=""/>
        <dsp:cNvSpPr/>
      </dsp:nvSpPr>
      <dsp:spPr>
        <a:xfrm>
          <a:off x="0" y="285760"/>
          <a:ext cx="5702299" cy="0"/>
        </a:xfrm>
        <a:prstGeom prst="line">
          <a:avLst/>
        </a:pr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0A885-F988-4490-94E5-16FCE88FD94D}">
      <dsp:nvSpPr>
        <dsp:cNvPr id="0" name=""/>
        <dsp:cNvSpPr/>
      </dsp:nvSpPr>
      <dsp:spPr>
        <a:xfrm>
          <a:off x="1482597" y="29"/>
          <a:ext cx="4219702" cy="285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ambria" panose="02040503050406030204" pitchFamily="18" charset="0"/>
              <a:ea typeface="Cambria" panose="02040503050406030204" pitchFamily="18" charset="0"/>
            </a:rPr>
            <a:t>A-202,GANDHARVA CHS, CENTRAL PARK, NALLASOPARA EAST, MUMBAI</a:t>
          </a:r>
        </a:p>
      </dsp:txBody>
      <dsp:txXfrm>
        <a:off x="1482597" y="29"/>
        <a:ext cx="4219702" cy="285730"/>
      </dsp:txXfrm>
    </dsp:sp>
    <dsp:sp modelId="{4C94E685-8737-4FD0-9078-03F01DE8F714}">
      <dsp:nvSpPr>
        <dsp:cNvPr id="0" name=""/>
        <dsp:cNvSpPr/>
      </dsp:nvSpPr>
      <dsp:spPr>
        <a:xfrm>
          <a:off x="0" y="29"/>
          <a:ext cx="1482597" cy="285730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ambria" panose="02040503050406030204" pitchFamily="18" charset="0"/>
              <a:ea typeface="Cambria" panose="02040503050406030204" pitchFamily="18" charset="0"/>
            </a:rPr>
            <a:t>ADDRESS</a:t>
          </a:r>
        </a:p>
      </dsp:txBody>
      <dsp:txXfrm>
        <a:off x="13951" y="13980"/>
        <a:ext cx="1454695" cy="271779"/>
      </dsp:txXfrm>
    </dsp:sp>
    <dsp:sp modelId="{94178865-3845-4B40-B676-B97151A05B01}">
      <dsp:nvSpPr>
        <dsp:cNvPr id="0" name=""/>
        <dsp:cNvSpPr/>
      </dsp:nvSpPr>
      <dsp:spPr>
        <a:xfrm>
          <a:off x="1482597" y="300047"/>
          <a:ext cx="4219702" cy="285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ambria" panose="02040503050406030204" pitchFamily="18" charset="0"/>
              <a:ea typeface="Cambria" panose="02040503050406030204" pitchFamily="18" charset="0"/>
            </a:rPr>
            <a:t>27 DEC 1997</a:t>
          </a:r>
        </a:p>
      </dsp:txBody>
      <dsp:txXfrm>
        <a:off x="1482597" y="300047"/>
        <a:ext cx="4219702" cy="285730"/>
      </dsp:txXfrm>
    </dsp:sp>
    <dsp:sp modelId="{49E47687-68E8-48FF-B3ED-851D4263DBB4}">
      <dsp:nvSpPr>
        <dsp:cNvPr id="0" name=""/>
        <dsp:cNvSpPr/>
      </dsp:nvSpPr>
      <dsp:spPr>
        <a:xfrm>
          <a:off x="0" y="300047"/>
          <a:ext cx="1482597" cy="285730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shade val="80000"/>
            <a:hueOff val="306281"/>
            <a:satOff val="-33895"/>
            <a:lumOff val="19196"/>
            <a:alphaOff val="0"/>
          </a:schemeClr>
        </a:solidFill>
        <a:ln w="12700" cap="flat" cmpd="sng" algn="ctr">
          <a:solidFill>
            <a:schemeClr val="accent5">
              <a:shade val="80000"/>
              <a:hueOff val="306281"/>
              <a:satOff val="-33895"/>
              <a:lumOff val="191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ambria" panose="02040503050406030204" pitchFamily="18" charset="0"/>
              <a:ea typeface="Cambria" panose="02040503050406030204" pitchFamily="18" charset="0"/>
            </a:rPr>
            <a:t>DATE OF BIRTH</a:t>
          </a:r>
        </a:p>
      </dsp:txBody>
      <dsp:txXfrm>
        <a:off x="13951" y="313998"/>
        <a:ext cx="1454695" cy="271779"/>
      </dsp:txXfrm>
    </dsp:sp>
    <dsp:sp modelId="{2C57F4F5-A8B8-4AD6-8520-E8AAE6877479}">
      <dsp:nvSpPr>
        <dsp:cNvPr id="0" name=""/>
        <dsp:cNvSpPr/>
      </dsp:nvSpPr>
      <dsp:spPr>
        <a:xfrm>
          <a:off x="1482597" y="600064"/>
          <a:ext cx="4219702" cy="285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latin typeface="Cambria" panose="02040503050406030204" pitchFamily="18" charset="0"/>
            </a:rPr>
            <a:t>abhijeet-vishwakarma-117409121</a:t>
          </a:r>
          <a:endParaRPr lang="en-US" sz="1100" kern="1200">
            <a:latin typeface="Cambria" panose="02040503050406030204" pitchFamily="18" charset="0"/>
            <a:ea typeface="Cambria" panose="02040503050406030204" pitchFamily="18" charset="0"/>
          </a:endParaRPr>
        </a:p>
      </dsp:txBody>
      <dsp:txXfrm>
        <a:off x="1482597" y="600064"/>
        <a:ext cx="4219702" cy="285730"/>
      </dsp:txXfrm>
    </dsp:sp>
    <dsp:sp modelId="{449CF508-C165-4933-A00B-D8B2AFC204FE}">
      <dsp:nvSpPr>
        <dsp:cNvPr id="0" name=""/>
        <dsp:cNvSpPr/>
      </dsp:nvSpPr>
      <dsp:spPr>
        <a:xfrm>
          <a:off x="0" y="600064"/>
          <a:ext cx="1482597" cy="285730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shade val="80000"/>
            <a:hueOff val="612563"/>
            <a:satOff val="-67789"/>
            <a:lumOff val="38392"/>
            <a:alphaOff val="0"/>
          </a:schemeClr>
        </a:solidFill>
        <a:ln w="12700" cap="flat" cmpd="sng" algn="ctr">
          <a:solidFill>
            <a:schemeClr val="accent5">
              <a:shade val="80000"/>
              <a:hueOff val="612563"/>
              <a:satOff val="-67789"/>
              <a:lumOff val="383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Cambria" panose="02040503050406030204" pitchFamily="18" charset="0"/>
              <a:ea typeface="Cambria" panose="02040503050406030204" pitchFamily="18" charset="0"/>
            </a:rPr>
            <a:t>LINKEDIN PROFILE</a:t>
          </a:r>
        </a:p>
      </dsp:txBody>
      <dsp:txXfrm>
        <a:off x="13951" y="614015"/>
        <a:ext cx="1454695" cy="271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6D5CE42F8A4C7C96C586F73D80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9110-F9B1-4C68-92BF-9299CF11AA1D}"/>
      </w:docPartPr>
      <w:docPartBody>
        <w:p w:rsidR="00437060" w:rsidRDefault="007B1D6D">
          <w:pPr>
            <w:pStyle w:val="4F6D5CE42F8A4C7C96C586F73D80A0F9"/>
          </w:pPr>
          <w:r w:rsidRPr="00565B06">
            <w:t>Objective</w:t>
          </w:r>
        </w:p>
      </w:docPartBody>
    </w:docPart>
    <w:docPart>
      <w:docPartPr>
        <w:name w:val="B789218995B745C7BC8E70A62DD2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6AB14-3870-4B8B-9086-847B7B8AAB9F}"/>
      </w:docPartPr>
      <w:docPartBody>
        <w:p w:rsidR="00437060" w:rsidRDefault="007B1D6D">
          <w:pPr>
            <w:pStyle w:val="B789218995B745C7BC8E70A62DD24B4E"/>
          </w:pPr>
          <w:r w:rsidRPr="00565B06">
            <w:t>Education</w:t>
          </w:r>
        </w:p>
      </w:docPartBody>
    </w:docPart>
    <w:docPart>
      <w:docPartPr>
        <w:name w:val="A7E6858204964B77A550443A2C8C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A633D-BD95-4617-B415-1492A6C262C6}"/>
      </w:docPartPr>
      <w:docPartBody>
        <w:p w:rsidR="00D63564" w:rsidRDefault="00D227E7" w:rsidP="00D227E7">
          <w:pPr>
            <w:pStyle w:val="A7E6858204964B77A550443A2C8C7E8F"/>
          </w:pPr>
          <w:r w:rsidRPr="00565B06">
            <w:t>Experience</w:t>
          </w:r>
        </w:p>
      </w:docPartBody>
    </w:docPart>
    <w:docPart>
      <w:docPartPr>
        <w:name w:val="5669987798E344BCA8E6DABFEC43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E8FB1-2817-4954-9E35-1D7298E9EF8B}"/>
      </w:docPartPr>
      <w:docPartBody>
        <w:p w:rsidR="00D63564" w:rsidRDefault="00D227E7" w:rsidP="00D227E7">
          <w:pPr>
            <w:pStyle w:val="5669987798E344BCA8E6DABFEC43E9D1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58"/>
    <w:rsid w:val="001008C1"/>
    <w:rsid w:val="0017396F"/>
    <w:rsid w:val="0030725B"/>
    <w:rsid w:val="003F1367"/>
    <w:rsid w:val="00434496"/>
    <w:rsid w:val="00437060"/>
    <w:rsid w:val="004709C0"/>
    <w:rsid w:val="00555E39"/>
    <w:rsid w:val="006D2583"/>
    <w:rsid w:val="007B1D6D"/>
    <w:rsid w:val="008A39EE"/>
    <w:rsid w:val="0097526B"/>
    <w:rsid w:val="00A6128D"/>
    <w:rsid w:val="00AF2D8F"/>
    <w:rsid w:val="00B16A62"/>
    <w:rsid w:val="00C2100E"/>
    <w:rsid w:val="00CC6E22"/>
    <w:rsid w:val="00CE4558"/>
    <w:rsid w:val="00D227E7"/>
    <w:rsid w:val="00D46C53"/>
    <w:rsid w:val="00D54C41"/>
    <w:rsid w:val="00D63564"/>
    <w:rsid w:val="00ED3371"/>
    <w:rsid w:val="00F3651B"/>
    <w:rsid w:val="00F43818"/>
    <w:rsid w:val="00F45C79"/>
    <w:rsid w:val="00F55A0F"/>
    <w:rsid w:val="00F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CA7C55D4AA497AB7B2F037A57A24AE">
    <w:name w:val="3ECA7C55D4AA497AB7B2F037A57A24AE"/>
  </w:style>
  <w:style w:type="paragraph" w:customStyle="1" w:styleId="40FBAD902C504EE49FB1ACA7B673F7E0">
    <w:name w:val="40FBAD902C504EE49FB1ACA7B673F7E0"/>
  </w:style>
  <w:style w:type="paragraph" w:customStyle="1" w:styleId="B4614B388C594E35A11433D0C4CDBDFF">
    <w:name w:val="B4614B388C594E35A11433D0C4CDBDFF"/>
  </w:style>
  <w:style w:type="paragraph" w:customStyle="1" w:styleId="E2955AB3F18A4FEDA38E7FE3D51FD223">
    <w:name w:val="E2955AB3F18A4FEDA38E7FE3D51FD223"/>
  </w:style>
  <w:style w:type="paragraph" w:customStyle="1" w:styleId="3AC34E58293142D78FCC5EE1235C98F6">
    <w:name w:val="3AC34E58293142D78FCC5EE1235C98F6"/>
  </w:style>
  <w:style w:type="paragraph" w:customStyle="1" w:styleId="E5D78D603FB340A2B6EBD86AA0EF7A2F">
    <w:name w:val="E5D78D603FB340A2B6EBD86AA0EF7A2F"/>
  </w:style>
  <w:style w:type="paragraph" w:customStyle="1" w:styleId="E207483EA9564D3687F467E20C46EC33">
    <w:name w:val="E207483EA9564D3687F467E20C46EC33"/>
  </w:style>
  <w:style w:type="paragraph" w:customStyle="1" w:styleId="4F6D5CE42F8A4C7C96C586F73D80A0F9">
    <w:name w:val="4F6D5CE42F8A4C7C96C586F73D80A0F9"/>
  </w:style>
  <w:style w:type="paragraph" w:customStyle="1" w:styleId="ED369625A5E144518E2CAE47932B0A72">
    <w:name w:val="ED369625A5E144518E2CAE47932B0A72"/>
  </w:style>
  <w:style w:type="paragraph" w:customStyle="1" w:styleId="B789218995B745C7BC8E70A62DD24B4E">
    <w:name w:val="B789218995B745C7BC8E70A62DD24B4E"/>
  </w:style>
  <w:style w:type="paragraph" w:customStyle="1" w:styleId="F1AB5E27CF514893928EA07D1043C10E">
    <w:name w:val="F1AB5E27CF514893928EA07D1043C10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7C877AD5FB6481DB52A80F9AF0544C3">
    <w:name w:val="47C877AD5FB6481DB52A80F9AF0544C3"/>
  </w:style>
  <w:style w:type="paragraph" w:customStyle="1" w:styleId="F851F3F20B1E46B8A86A260706023031">
    <w:name w:val="F851F3F20B1E46B8A86A260706023031"/>
  </w:style>
  <w:style w:type="paragraph" w:customStyle="1" w:styleId="746889B8B91D49719871D3C92CC8F818">
    <w:name w:val="746889B8B91D49719871D3C92CC8F818"/>
  </w:style>
  <w:style w:type="paragraph" w:customStyle="1" w:styleId="B0E7F002728D4BD69285BBC0C840A456">
    <w:name w:val="B0E7F002728D4BD69285BBC0C840A456"/>
  </w:style>
  <w:style w:type="paragraph" w:customStyle="1" w:styleId="AEC7087F4E9E49409A2EC74E82E46041">
    <w:name w:val="AEC7087F4E9E49409A2EC74E82E46041"/>
  </w:style>
  <w:style w:type="paragraph" w:customStyle="1" w:styleId="355341B3D1024CD4898485E8F9870D5A">
    <w:name w:val="355341B3D1024CD4898485E8F9870D5A"/>
  </w:style>
  <w:style w:type="paragraph" w:customStyle="1" w:styleId="A567F6F52C574D9DB54393DB820923EF">
    <w:name w:val="A567F6F52C574D9DB54393DB820923EF"/>
  </w:style>
  <w:style w:type="paragraph" w:customStyle="1" w:styleId="7E83765E4B1E4AEF9EC8B7CE5EBC0AA7">
    <w:name w:val="7E83765E4B1E4AEF9EC8B7CE5EBC0AA7"/>
  </w:style>
  <w:style w:type="paragraph" w:customStyle="1" w:styleId="C1F5E6C76A164054B0B3748C00098A38">
    <w:name w:val="C1F5E6C76A164054B0B3748C00098A38"/>
  </w:style>
  <w:style w:type="paragraph" w:customStyle="1" w:styleId="FDD4CD6963F24E45BCC20436CDD6095A">
    <w:name w:val="FDD4CD6963F24E45BCC20436CDD6095A"/>
  </w:style>
  <w:style w:type="paragraph" w:customStyle="1" w:styleId="9A6501FA765E483198AA76603833AD14">
    <w:name w:val="9A6501FA765E483198AA76603833AD14"/>
  </w:style>
  <w:style w:type="paragraph" w:customStyle="1" w:styleId="4FEA2B97E55A4890A3C5740541DC8BA9">
    <w:name w:val="4FEA2B97E55A4890A3C5740541DC8BA9"/>
  </w:style>
  <w:style w:type="paragraph" w:customStyle="1" w:styleId="EC5E4F087DA64EC8A6E9C0B9C6CD7FDC">
    <w:name w:val="EC5E4F087DA64EC8A6E9C0B9C6CD7FDC"/>
  </w:style>
  <w:style w:type="paragraph" w:customStyle="1" w:styleId="C2A8FDC4CE6341ACAE7A3DE1FEB58EB4">
    <w:name w:val="C2A8FDC4CE6341ACAE7A3DE1FEB58EB4"/>
  </w:style>
  <w:style w:type="paragraph" w:customStyle="1" w:styleId="C3284FB18BEE4D1DA9D748BC59ECBA49">
    <w:name w:val="C3284FB18BEE4D1DA9D748BC59ECBA49"/>
  </w:style>
  <w:style w:type="paragraph" w:customStyle="1" w:styleId="6E29D71FAC5149CDA0E5558C2A4BBE1F">
    <w:name w:val="6E29D71FAC5149CDA0E5558C2A4BBE1F"/>
  </w:style>
  <w:style w:type="paragraph" w:customStyle="1" w:styleId="DBF8E912F32744AFB22B419BBF8F542D">
    <w:name w:val="DBF8E912F32744AFB22B419BBF8F542D"/>
  </w:style>
  <w:style w:type="paragraph" w:customStyle="1" w:styleId="AA90A1BCCE994F3FAF5EDEF716EDEFCF">
    <w:name w:val="AA90A1BCCE994F3FAF5EDEF716EDEFCF"/>
  </w:style>
  <w:style w:type="paragraph" w:customStyle="1" w:styleId="70B91CF0D44E487B91CB6AB72D487B1D">
    <w:name w:val="70B91CF0D44E487B91CB6AB72D487B1D"/>
  </w:style>
  <w:style w:type="paragraph" w:customStyle="1" w:styleId="183E6C27A03E4303AED5DBDFA2EEEB53">
    <w:name w:val="183E6C27A03E4303AED5DBDFA2EEEB53"/>
  </w:style>
  <w:style w:type="paragraph" w:customStyle="1" w:styleId="413256B538F24C36AFC4D0E9A8F44E1F">
    <w:name w:val="413256B538F24C36AFC4D0E9A8F44E1F"/>
  </w:style>
  <w:style w:type="paragraph" w:customStyle="1" w:styleId="26332C29FBA549B29FDAECF61AD00F18">
    <w:name w:val="26332C29FBA549B29FDAECF61AD00F18"/>
  </w:style>
  <w:style w:type="paragraph" w:customStyle="1" w:styleId="ACAA7C9E13F345C28C831BDBD6F8CC02">
    <w:name w:val="ACAA7C9E13F345C28C831BDBD6F8CC02"/>
  </w:style>
  <w:style w:type="paragraph" w:customStyle="1" w:styleId="6381CFFFA8524D47A56ED26F544CAA5A">
    <w:name w:val="6381CFFFA8524D47A56ED26F544CAA5A"/>
  </w:style>
  <w:style w:type="paragraph" w:customStyle="1" w:styleId="07AA1CA0FA0D409BAB28584A543A8463">
    <w:name w:val="07AA1CA0FA0D409BAB28584A543A8463"/>
  </w:style>
  <w:style w:type="paragraph" w:customStyle="1" w:styleId="C21CF9B74C064D298B430EA76A58F53D">
    <w:name w:val="C21CF9B74C064D298B430EA76A58F53D"/>
  </w:style>
  <w:style w:type="paragraph" w:customStyle="1" w:styleId="177FC557521F4C59A93A6A8AB9BF0D33">
    <w:name w:val="177FC557521F4C59A93A6A8AB9BF0D33"/>
  </w:style>
  <w:style w:type="paragraph" w:customStyle="1" w:styleId="3BE4E451FA3943969603920B6B201CD2">
    <w:name w:val="3BE4E451FA3943969603920B6B201CD2"/>
  </w:style>
  <w:style w:type="paragraph" w:customStyle="1" w:styleId="15BB55EF982D480AA377077D2B248359">
    <w:name w:val="15BB55EF982D480AA377077D2B248359"/>
    <w:rsid w:val="00CE4558"/>
  </w:style>
  <w:style w:type="paragraph" w:customStyle="1" w:styleId="8DF7773A24AF4D029B2C640553B75F34">
    <w:name w:val="8DF7773A24AF4D029B2C640553B75F34"/>
    <w:rsid w:val="00CE4558"/>
  </w:style>
  <w:style w:type="paragraph" w:customStyle="1" w:styleId="0D1E9F769090406696CBCE36E8CCAE46">
    <w:name w:val="0D1E9F769090406696CBCE36E8CCAE46"/>
    <w:rsid w:val="00CE4558"/>
  </w:style>
  <w:style w:type="paragraph" w:customStyle="1" w:styleId="D7EC253504FD49B4B75549F12B29A2A3">
    <w:name w:val="D7EC253504FD49B4B75549F12B29A2A3"/>
    <w:rsid w:val="00CE4558"/>
  </w:style>
  <w:style w:type="paragraph" w:customStyle="1" w:styleId="A0D7768FAF954D5D8B1DB8082C1C0A21">
    <w:name w:val="A0D7768FAF954D5D8B1DB8082C1C0A21"/>
    <w:rsid w:val="00CE4558"/>
  </w:style>
  <w:style w:type="paragraph" w:customStyle="1" w:styleId="7D93798BDCC4457BB6FF23A195330FA1">
    <w:name w:val="7D93798BDCC4457BB6FF23A195330FA1"/>
    <w:rsid w:val="00CE4558"/>
  </w:style>
  <w:style w:type="paragraph" w:customStyle="1" w:styleId="251223D5DF0047B48CE56A0DF33F4424">
    <w:name w:val="251223D5DF0047B48CE56A0DF33F4424"/>
    <w:rsid w:val="00CE4558"/>
  </w:style>
  <w:style w:type="paragraph" w:customStyle="1" w:styleId="912921AD73204E4E99B3909594486388">
    <w:name w:val="912921AD73204E4E99B3909594486388"/>
    <w:rsid w:val="00CE4558"/>
  </w:style>
  <w:style w:type="paragraph" w:customStyle="1" w:styleId="E856E04EE2644E42B0583CC68E528B76">
    <w:name w:val="E856E04EE2644E42B0583CC68E528B76"/>
    <w:rsid w:val="00CE4558"/>
  </w:style>
  <w:style w:type="paragraph" w:customStyle="1" w:styleId="8E86DC2ECD0B465386265584A1A841AC">
    <w:name w:val="8E86DC2ECD0B465386265584A1A841AC"/>
    <w:rsid w:val="00CE4558"/>
  </w:style>
  <w:style w:type="paragraph" w:customStyle="1" w:styleId="CB128DD9B5184DF2B321D370077E1DD0">
    <w:name w:val="CB128DD9B5184DF2B321D370077E1DD0"/>
    <w:rsid w:val="00CE4558"/>
  </w:style>
  <w:style w:type="paragraph" w:customStyle="1" w:styleId="25DF1215E7D14B4CA9F22C691C373CDC">
    <w:name w:val="25DF1215E7D14B4CA9F22C691C373CDC"/>
    <w:rsid w:val="00CE4558"/>
  </w:style>
  <w:style w:type="paragraph" w:customStyle="1" w:styleId="A73B9FE68F5D4E2186262D8EB647791A">
    <w:name w:val="A73B9FE68F5D4E2186262D8EB647791A"/>
    <w:rsid w:val="00CE4558"/>
  </w:style>
  <w:style w:type="paragraph" w:customStyle="1" w:styleId="BEFB85A7BADD4C3D9BCB35B7F2857F55">
    <w:name w:val="BEFB85A7BADD4C3D9BCB35B7F2857F55"/>
    <w:rsid w:val="00CE4558"/>
  </w:style>
  <w:style w:type="paragraph" w:customStyle="1" w:styleId="94A3062AC1F24EF0B7C9BD2B6077B241">
    <w:name w:val="94A3062AC1F24EF0B7C9BD2B6077B241"/>
    <w:rsid w:val="00CE4558"/>
  </w:style>
  <w:style w:type="paragraph" w:customStyle="1" w:styleId="9B0BEA1336EB449393A6F3316D9116C7">
    <w:name w:val="9B0BEA1336EB449393A6F3316D9116C7"/>
    <w:rsid w:val="00CE4558"/>
  </w:style>
  <w:style w:type="paragraph" w:customStyle="1" w:styleId="044756DB0F3343719B164064AA6D15EF">
    <w:name w:val="044756DB0F3343719B164064AA6D15EF"/>
    <w:rsid w:val="00CE4558"/>
  </w:style>
  <w:style w:type="paragraph" w:customStyle="1" w:styleId="912F235A9F5343D88E6764EFC9D2C914">
    <w:name w:val="912F235A9F5343D88E6764EFC9D2C914"/>
    <w:rsid w:val="00CE4558"/>
  </w:style>
  <w:style w:type="paragraph" w:customStyle="1" w:styleId="02FAD36BF92749C39B951A689B7CC06E">
    <w:name w:val="02FAD36BF92749C39B951A689B7CC06E"/>
    <w:rsid w:val="00CE4558"/>
  </w:style>
  <w:style w:type="paragraph" w:customStyle="1" w:styleId="21833EF21A884376981944DC52DBC4B9">
    <w:name w:val="21833EF21A884376981944DC52DBC4B9"/>
    <w:rsid w:val="00CE4558"/>
  </w:style>
  <w:style w:type="paragraph" w:customStyle="1" w:styleId="8E12E7A7675D465A99FF7166138F85CB">
    <w:name w:val="8E12E7A7675D465A99FF7166138F85CB"/>
    <w:rsid w:val="00CE4558"/>
  </w:style>
  <w:style w:type="paragraph" w:customStyle="1" w:styleId="B8F8BED124D14F64A5990BFD52FBAF41">
    <w:name w:val="B8F8BED124D14F64A5990BFD52FBAF41"/>
    <w:rsid w:val="00CE4558"/>
  </w:style>
  <w:style w:type="paragraph" w:customStyle="1" w:styleId="83F8F5264C1D43F1AF7A40AA0E5257A7">
    <w:name w:val="83F8F5264C1D43F1AF7A40AA0E5257A7"/>
    <w:rsid w:val="00CE4558"/>
  </w:style>
  <w:style w:type="paragraph" w:customStyle="1" w:styleId="1D15F993E1014FE694DC0CCD917E0660">
    <w:name w:val="1D15F993E1014FE694DC0CCD917E0660"/>
    <w:rsid w:val="00CE4558"/>
  </w:style>
  <w:style w:type="paragraph" w:customStyle="1" w:styleId="9A9D295EB0964161A375863F672AF068">
    <w:name w:val="9A9D295EB0964161A375863F672AF068"/>
    <w:rsid w:val="00CE4558"/>
  </w:style>
  <w:style w:type="paragraph" w:customStyle="1" w:styleId="1ECB02A647084235AC7BBEBD3F448861">
    <w:name w:val="1ECB02A647084235AC7BBEBD3F448861"/>
    <w:rsid w:val="00CE4558"/>
  </w:style>
  <w:style w:type="paragraph" w:customStyle="1" w:styleId="EE92D1EEBDAB455FA806D9A266EFD852">
    <w:name w:val="EE92D1EEBDAB455FA806D9A266EFD852"/>
    <w:rsid w:val="00CE4558"/>
  </w:style>
  <w:style w:type="paragraph" w:customStyle="1" w:styleId="D705E71BDF8C4D3ABC842EFC0DDCA519">
    <w:name w:val="D705E71BDF8C4D3ABC842EFC0DDCA519"/>
    <w:rsid w:val="00CE4558"/>
  </w:style>
  <w:style w:type="paragraph" w:customStyle="1" w:styleId="149E3626AFE84F59844A7B3101930FBF">
    <w:name w:val="149E3626AFE84F59844A7B3101930FBF"/>
    <w:rsid w:val="00CE4558"/>
  </w:style>
  <w:style w:type="paragraph" w:customStyle="1" w:styleId="B484C447487D4C00AAC04F63D19C3AC9">
    <w:name w:val="B484C447487D4C00AAC04F63D19C3AC9"/>
    <w:rsid w:val="00CE4558"/>
  </w:style>
  <w:style w:type="paragraph" w:customStyle="1" w:styleId="2F2CD1C4653F4309BE4A005AFF2BFB75">
    <w:name w:val="2F2CD1C4653F4309BE4A005AFF2BFB75"/>
    <w:rsid w:val="00CE4558"/>
  </w:style>
  <w:style w:type="paragraph" w:customStyle="1" w:styleId="5CF35ED00B6E4002B8B76FC019B24DC5">
    <w:name w:val="5CF35ED00B6E4002B8B76FC019B24DC5"/>
    <w:rsid w:val="00CE4558"/>
  </w:style>
  <w:style w:type="paragraph" w:customStyle="1" w:styleId="D62CB9F7B5D84E95BED59B919A7861D3">
    <w:name w:val="D62CB9F7B5D84E95BED59B919A7861D3"/>
    <w:rsid w:val="00CE4558"/>
  </w:style>
  <w:style w:type="paragraph" w:customStyle="1" w:styleId="E3DDE8C1E78844E393139EE02B962833">
    <w:name w:val="E3DDE8C1E78844E393139EE02B962833"/>
    <w:rsid w:val="00CE4558"/>
  </w:style>
  <w:style w:type="paragraph" w:customStyle="1" w:styleId="D4AA8FA621C2490FA8EA7FA1E3C3598B">
    <w:name w:val="D4AA8FA621C2490FA8EA7FA1E3C3598B"/>
    <w:rsid w:val="00CE4558"/>
  </w:style>
  <w:style w:type="paragraph" w:customStyle="1" w:styleId="7592C943EC0B467C872E81AC59D180DF">
    <w:name w:val="7592C943EC0B467C872E81AC59D180DF"/>
    <w:rsid w:val="00CE4558"/>
  </w:style>
  <w:style w:type="paragraph" w:customStyle="1" w:styleId="1330DE75476D4079B3A2BF71B85E89DA">
    <w:name w:val="1330DE75476D4079B3A2BF71B85E89DA"/>
    <w:rsid w:val="00CE4558"/>
  </w:style>
  <w:style w:type="paragraph" w:customStyle="1" w:styleId="D3D3041A034B4AFD8C3AE1222606A9B8">
    <w:name w:val="D3D3041A034B4AFD8C3AE1222606A9B8"/>
    <w:rsid w:val="00CE4558"/>
  </w:style>
  <w:style w:type="paragraph" w:customStyle="1" w:styleId="F3C5FA5107EE4B648910615F5A956421">
    <w:name w:val="F3C5FA5107EE4B648910615F5A956421"/>
    <w:rsid w:val="00CE4558"/>
  </w:style>
  <w:style w:type="paragraph" w:customStyle="1" w:styleId="05EB9A99842249DE9701DB05E13C4933">
    <w:name w:val="05EB9A99842249DE9701DB05E13C4933"/>
    <w:rsid w:val="00CE4558"/>
  </w:style>
  <w:style w:type="paragraph" w:customStyle="1" w:styleId="2FBE49C191BE46889A8E1578ADCF4CB9">
    <w:name w:val="2FBE49C191BE46889A8E1578ADCF4CB9"/>
    <w:rsid w:val="00CE4558"/>
  </w:style>
  <w:style w:type="paragraph" w:customStyle="1" w:styleId="CD35BD2051A1445093ABA3C631990586">
    <w:name w:val="CD35BD2051A1445093ABA3C631990586"/>
    <w:rsid w:val="00CE4558"/>
  </w:style>
  <w:style w:type="paragraph" w:customStyle="1" w:styleId="5DD85E3BEA504DCFA5C454FA95C5F5D2">
    <w:name w:val="5DD85E3BEA504DCFA5C454FA95C5F5D2"/>
    <w:rsid w:val="00CE4558"/>
  </w:style>
  <w:style w:type="paragraph" w:customStyle="1" w:styleId="4BA412B1C62C410CB24702848E6A6E5E">
    <w:name w:val="4BA412B1C62C410CB24702848E6A6E5E"/>
    <w:rsid w:val="00CE4558"/>
  </w:style>
  <w:style w:type="paragraph" w:customStyle="1" w:styleId="2078012FF7A243C4AFEE93B85E71AD31">
    <w:name w:val="2078012FF7A243C4AFEE93B85E71AD31"/>
    <w:rsid w:val="00CE4558"/>
  </w:style>
  <w:style w:type="paragraph" w:customStyle="1" w:styleId="1C4AC0021A7348FE9A1C16135C476AED">
    <w:name w:val="1C4AC0021A7348FE9A1C16135C476AED"/>
    <w:rsid w:val="00CE4558"/>
  </w:style>
  <w:style w:type="paragraph" w:customStyle="1" w:styleId="2764A71C35E448A1BFCB5014108B26FF">
    <w:name w:val="2764A71C35E448A1BFCB5014108B26FF"/>
    <w:rsid w:val="00CE4558"/>
  </w:style>
  <w:style w:type="paragraph" w:customStyle="1" w:styleId="CBAA420685E74DD9B3A3B4DAD9760545">
    <w:name w:val="CBAA420685E74DD9B3A3B4DAD9760545"/>
    <w:rsid w:val="00CE4558"/>
  </w:style>
  <w:style w:type="paragraph" w:customStyle="1" w:styleId="5EA2E7B0EE614D88ADCCD01C40D11F10">
    <w:name w:val="5EA2E7B0EE614D88ADCCD01C40D11F10"/>
    <w:rsid w:val="00CE4558"/>
  </w:style>
  <w:style w:type="paragraph" w:customStyle="1" w:styleId="BF719380F0E2477585645267E552F511">
    <w:name w:val="BF719380F0E2477585645267E552F511"/>
    <w:rsid w:val="00CE4558"/>
  </w:style>
  <w:style w:type="paragraph" w:customStyle="1" w:styleId="88E75F327B8646B5B1F50D346107B608">
    <w:name w:val="88E75F327B8646B5B1F50D346107B608"/>
    <w:rsid w:val="00CE4558"/>
  </w:style>
  <w:style w:type="paragraph" w:customStyle="1" w:styleId="723622BF10414D4D8BEFCEA3AF0B75B5">
    <w:name w:val="723622BF10414D4D8BEFCEA3AF0B75B5"/>
    <w:rsid w:val="00CE4558"/>
  </w:style>
  <w:style w:type="paragraph" w:customStyle="1" w:styleId="8444C30DB7D14372846EF4D21E578427">
    <w:name w:val="8444C30DB7D14372846EF4D21E578427"/>
    <w:rsid w:val="00CE4558"/>
  </w:style>
  <w:style w:type="paragraph" w:customStyle="1" w:styleId="1CF376DF80034A8AA7DBF68EDDF1D9DE">
    <w:name w:val="1CF376DF80034A8AA7DBF68EDDF1D9DE"/>
    <w:rsid w:val="00CE4558"/>
  </w:style>
  <w:style w:type="paragraph" w:customStyle="1" w:styleId="182264D0C1E440CF8B42EB0A6B160CD8">
    <w:name w:val="182264D0C1E440CF8B42EB0A6B160CD8"/>
    <w:rsid w:val="00CE4558"/>
  </w:style>
  <w:style w:type="paragraph" w:customStyle="1" w:styleId="F82BC6654E1C4BCDA83BD9E758666B32">
    <w:name w:val="F82BC6654E1C4BCDA83BD9E758666B32"/>
    <w:rsid w:val="00CE4558"/>
  </w:style>
  <w:style w:type="paragraph" w:customStyle="1" w:styleId="B617D600298F4C40879FE1BAC96AEF7E">
    <w:name w:val="B617D600298F4C40879FE1BAC96AEF7E"/>
    <w:rsid w:val="00CE4558"/>
  </w:style>
  <w:style w:type="paragraph" w:customStyle="1" w:styleId="6F28DB2B3B9E4FAFAB8B8292D4A3101D">
    <w:name w:val="6F28DB2B3B9E4FAFAB8B8292D4A3101D"/>
    <w:rsid w:val="008A39EE"/>
  </w:style>
  <w:style w:type="paragraph" w:customStyle="1" w:styleId="E58B144A6F314A7383D0C5BFE808B667">
    <w:name w:val="E58B144A6F314A7383D0C5BFE808B667"/>
    <w:rsid w:val="008A39EE"/>
  </w:style>
  <w:style w:type="paragraph" w:customStyle="1" w:styleId="584E776BD79D49A2A0C4D51184EACEB2">
    <w:name w:val="584E776BD79D49A2A0C4D51184EACEB2"/>
    <w:rsid w:val="008A39EE"/>
  </w:style>
  <w:style w:type="paragraph" w:customStyle="1" w:styleId="AA4682EF832342028B7B42595531451D">
    <w:name w:val="AA4682EF832342028B7B42595531451D"/>
    <w:rsid w:val="008A39EE"/>
  </w:style>
  <w:style w:type="paragraph" w:customStyle="1" w:styleId="5EC139677B7E445A8D6A1F3EBD982D12">
    <w:name w:val="5EC139677B7E445A8D6A1F3EBD982D12"/>
    <w:rsid w:val="008A39EE"/>
  </w:style>
  <w:style w:type="paragraph" w:customStyle="1" w:styleId="094FACF626DF41CD873609144743E55C">
    <w:name w:val="094FACF626DF41CD873609144743E55C"/>
    <w:rsid w:val="008A39EE"/>
  </w:style>
  <w:style w:type="paragraph" w:customStyle="1" w:styleId="3ACDD019973D4175A1D9171191123DE0">
    <w:name w:val="3ACDD019973D4175A1D9171191123DE0"/>
    <w:rsid w:val="008A39EE"/>
  </w:style>
  <w:style w:type="paragraph" w:customStyle="1" w:styleId="44D344B437214A47859EB6B43081AB43">
    <w:name w:val="44D344B437214A47859EB6B43081AB43"/>
    <w:rsid w:val="008A39EE"/>
  </w:style>
  <w:style w:type="paragraph" w:customStyle="1" w:styleId="127FECA11B86470DB5C20B78BBFCC043">
    <w:name w:val="127FECA11B86470DB5C20B78BBFCC043"/>
    <w:rsid w:val="008A39EE"/>
  </w:style>
  <w:style w:type="paragraph" w:customStyle="1" w:styleId="CB826376CDFB4F3CA9CD6BB4405E18C2">
    <w:name w:val="CB826376CDFB4F3CA9CD6BB4405E18C2"/>
    <w:rsid w:val="008A39EE"/>
  </w:style>
  <w:style w:type="paragraph" w:customStyle="1" w:styleId="105714A6C27845729EC968C2AA54D69E">
    <w:name w:val="105714A6C27845729EC968C2AA54D69E"/>
    <w:rsid w:val="00D227E7"/>
  </w:style>
  <w:style w:type="paragraph" w:customStyle="1" w:styleId="BC531FE6C4F446028FE18ABF5557DA88">
    <w:name w:val="BC531FE6C4F446028FE18ABF5557DA88"/>
    <w:rsid w:val="00D227E7"/>
  </w:style>
  <w:style w:type="paragraph" w:customStyle="1" w:styleId="CB9B499CFBF84476B6C6CFB9D6DE3FC2">
    <w:name w:val="CB9B499CFBF84476B6C6CFB9D6DE3FC2"/>
    <w:rsid w:val="00D227E7"/>
  </w:style>
  <w:style w:type="paragraph" w:customStyle="1" w:styleId="6A4698F0DD064E7C8DC3FC8825D11D8E">
    <w:name w:val="6A4698F0DD064E7C8DC3FC8825D11D8E"/>
    <w:rsid w:val="00D227E7"/>
  </w:style>
  <w:style w:type="paragraph" w:customStyle="1" w:styleId="3586943DEE384CF89F467960B839599C">
    <w:name w:val="3586943DEE384CF89F467960B839599C"/>
    <w:rsid w:val="00D227E7"/>
  </w:style>
  <w:style w:type="paragraph" w:customStyle="1" w:styleId="80C6B5D3422B4342BC0CE09ACB9C39CE">
    <w:name w:val="80C6B5D3422B4342BC0CE09ACB9C39CE"/>
    <w:rsid w:val="00D227E7"/>
  </w:style>
  <w:style w:type="paragraph" w:customStyle="1" w:styleId="71C5350782F94E3EA99F5C8CFCB823B6">
    <w:name w:val="71C5350782F94E3EA99F5C8CFCB823B6"/>
    <w:rsid w:val="00D227E7"/>
  </w:style>
  <w:style w:type="paragraph" w:customStyle="1" w:styleId="3B3B168A209842ADAAC39368B8507076">
    <w:name w:val="3B3B168A209842ADAAC39368B8507076"/>
    <w:rsid w:val="00D227E7"/>
  </w:style>
  <w:style w:type="paragraph" w:customStyle="1" w:styleId="A7E6858204964B77A550443A2C8C7E8F">
    <w:name w:val="A7E6858204964B77A550443A2C8C7E8F"/>
    <w:rsid w:val="00D227E7"/>
  </w:style>
  <w:style w:type="paragraph" w:customStyle="1" w:styleId="5669987798E344BCA8E6DABFEC43E9D1">
    <w:name w:val="5669987798E344BCA8E6DABFEC43E9D1"/>
    <w:rsid w:val="00D22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C-123, Rishi Apt, 
Om nagar, 
Ambadi Rd 
Vasai West
401202 </CompanyAddress>
  <CompanyPhone>1234567890</CompanyPhone>
  <CompanyFax/>
  <CompanyEmail>abc@123.com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Talekar</dc:creator>
  <cp:keywords>www.linkedin.com/in/bhushan-talekar-2a455135</cp:keywords>
  <dc:description/>
  <cp:lastModifiedBy>Abhijeet Vishwakarma</cp:lastModifiedBy>
  <cp:revision>66</cp:revision>
  <cp:lastPrinted>2019-05-11T05:25:00Z</cp:lastPrinted>
  <dcterms:created xsi:type="dcterms:W3CDTF">2018-07-23T06:38:00Z</dcterms:created>
  <dcterms:modified xsi:type="dcterms:W3CDTF">2019-09-15T15:38:00Z</dcterms:modified>
  <cp:category/>
  <cp:contentStatus/>
</cp:coreProperties>
</file>